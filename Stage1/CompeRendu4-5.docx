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D917" w14:textId="500470C8" w:rsidR="00554276" w:rsidRPr="003E5ED6" w:rsidRDefault="00993B09" w:rsidP="00074FEA">
      <w:pPr>
        <w:pStyle w:val="Titre1"/>
      </w:pPr>
      <w:r w:rsidRPr="003E5ED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B93002" wp14:editId="6D737F09">
                <wp:simplePos x="0" y="0"/>
                <wp:positionH relativeFrom="column">
                  <wp:posOffset>-207010</wp:posOffset>
                </wp:positionH>
                <wp:positionV relativeFrom="paragraph">
                  <wp:posOffset>-1203960</wp:posOffset>
                </wp:positionV>
                <wp:extent cx="2486660" cy="407670"/>
                <wp:effectExtent l="19050" t="19050" r="27940" b="26035"/>
                <wp:wrapNone/>
                <wp:docPr id="18" name="Forme 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66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4918EDD3" w14:textId="21052CAA" w:rsidR="00A3439E" w:rsidRPr="00DF1CB9" w:rsidRDefault="00A3439E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1"/>
                              </w:rPr>
                            </w:pPr>
                            <w:r w:rsidRPr="00DF1CB9">
                              <w:rPr>
                                <w:rFonts w:eastAsia="Calibri" w:hAnsi="Calibri" w:cstheme="minorBidi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40"/>
                                <w:szCs w:val="48"/>
                                <w:lang w:bidi="fr-FR"/>
                              </w:rPr>
                              <w:t>L</w:t>
                            </w:r>
                            <w:r w:rsidR="001B37C1" w:rsidRPr="00DF1CB9">
                              <w:rPr>
                                <w:rFonts w:eastAsia="Calibri" w:hAnsi="Calibri" w:cstheme="minorBidi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40"/>
                                <w:szCs w:val="48"/>
                                <w:lang w:bidi="fr-FR"/>
                              </w:rPr>
                              <w:t>oukili</w:t>
                            </w:r>
                            <w:r w:rsidR="00CE0937" w:rsidRPr="00DF1CB9">
                              <w:rPr>
                                <w:rFonts w:eastAsia="Calibri" w:hAnsi="Calibri" w:cstheme="minorBidi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40"/>
                                <w:szCs w:val="48"/>
                                <w:lang w:bidi="fr-FR"/>
                              </w:rPr>
                              <w:t xml:space="preserve"> S</w:t>
                            </w:r>
                            <w:r w:rsidR="001B37C1" w:rsidRPr="00DF1CB9">
                              <w:rPr>
                                <w:rFonts w:eastAsia="Calibri" w:hAnsi="Calibri" w:cstheme="minorBidi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40"/>
                                <w:szCs w:val="48"/>
                                <w:lang w:bidi="fr-FR"/>
                              </w:rPr>
                              <w:t>ofiane</w:t>
                            </w:r>
                            <w:r w:rsidR="00CE0937" w:rsidRPr="00DF1CB9">
                              <w:rPr>
                                <w:rFonts w:eastAsia="Calibri" w:hAnsi="Calibri" w:cstheme="minorBidi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40"/>
                                <w:szCs w:val="48"/>
                                <w:lang w:bidi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93002" id="Forme 61" o:spid="_x0000_s1026" style="position:absolute;left:0;text-align:left;margin-left:-16.3pt;margin-top:-94.8pt;width:195.8pt;height:32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" filled="f" strokecolor="white [3212]" strokeweight="3pt">
                <v:stroke miterlimit="4"/>
                <v:textbox style="mso-fit-shape-to-text:t" inset="1.5pt,1.5pt,1.5pt,1.5pt">
                  <w:txbxContent>
                    <w:p w14:paraId="4918EDD3" w14:textId="21052CAA" w:rsidR="00A3439E" w:rsidRPr="00DF1CB9" w:rsidRDefault="00A3439E" w:rsidP="00A3439E">
                      <w:pPr>
                        <w:pStyle w:val="NormalWeb"/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1"/>
                        </w:rPr>
                      </w:pPr>
                      <w:r w:rsidRPr="00DF1CB9">
                        <w:rPr>
                          <w:rFonts w:eastAsia="Calibri" w:hAnsi="Calibri" w:cstheme="minorBidi"/>
                          <w:b/>
                          <w:color w:val="FFFFFF" w:themeColor="background1"/>
                          <w:spacing w:val="120"/>
                          <w:kern w:val="24"/>
                          <w:sz w:val="40"/>
                          <w:szCs w:val="48"/>
                          <w:lang w:bidi="fr-FR"/>
                        </w:rPr>
                        <w:t>L</w:t>
                      </w:r>
                      <w:r w:rsidR="001B37C1" w:rsidRPr="00DF1CB9">
                        <w:rPr>
                          <w:rFonts w:eastAsia="Calibri" w:hAnsi="Calibri" w:cstheme="minorBidi"/>
                          <w:b/>
                          <w:color w:val="FFFFFF" w:themeColor="background1"/>
                          <w:spacing w:val="120"/>
                          <w:kern w:val="24"/>
                          <w:sz w:val="40"/>
                          <w:szCs w:val="48"/>
                          <w:lang w:bidi="fr-FR"/>
                        </w:rPr>
                        <w:t>oukili</w:t>
                      </w:r>
                      <w:r w:rsidR="00CE0937" w:rsidRPr="00DF1CB9">
                        <w:rPr>
                          <w:rFonts w:eastAsia="Calibri" w:hAnsi="Calibri" w:cstheme="minorBidi"/>
                          <w:b/>
                          <w:color w:val="FFFFFF" w:themeColor="background1"/>
                          <w:spacing w:val="120"/>
                          <w:kern w:val="24"/>
                          <w:sz w:val="40"/>
                          <w:szCs w:val="48"/>
                          <w:lang w:bidi="fr-FR"/>
                        </w:rPr>
                        <w:t xml:space="preserve"> S</w:t>
                      </w:r>
                      <w:r w:rsidR="001B37C1" w:rsidRPr="00DF1CB9">
                        <w:rPr>
                          <w:rFonts w:eastAsia="Calibri" w:hAnsi="Calibri" w:cstheme="minorBidi"/>
                          <w:b/>
                          <w:color w:val="FFFFFF" w:themeColor="background1"/>
                          <w:spacing w:val="120"/>
                          <w:kern w:val="24"/>
                          <w:sz w:val="40"/>
                          <w:szCs w:val="48"/>
                          <w:lang w:bidi="fr-FR"/>
                        </w:rPr>
                        <w:t>ofiane</w:t>
                      </w:r>
                      <w:r w:rsidR="00CE0937" w:rsidRPr="00DF1CB9">
                        <w:rPr>
                          <w:rFonts w:eastAsia="Calibri" w:hAnsi="Calibri" w:cstheme="minorBidi"/>
                          <w:b/>
                          <w:color w:val="FFFFFF" w:themeColor="background1"/>
                          <w:spacing w:val="120"/>
                          <w:kern w:val="24"/>
                          <w:sz w:val="40"/>
                          <w:szCs w:val="48"/>
                          <w:lang w:bidi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3E5ED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D72F6" wp14:editId="048FF00F">
                <wp:simplePos x="0" y="0"/>
                <wp:positionH relativeFrom="column">
                  <wp:posOffset>4294505</wp:posOffset>
                </wp:positionH>
                <wp:positionV relativeFrom="paragraph">
                  <wp:posOffset>-1781810</wp:posOffset>
                </wp:positionV>
                <wp:extent cx="2458720" cy="633095"/>
                <wp:effectExtent l="0" t="0" r="0" b="0"/>
                <wp:wrapNone/>
                <wp:docPr id="217" name="Zone de texte 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633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79968" w14:textId="67FB2729" w:rsidR="00C47362" w:rsidRPr="00084752" w:rsidRDefault="00C47362" w:rsidP="00040308">
                            <w:pPr>
                              <w:pStyle w:val="Date"/>
                              <w:spacing w:after="240" w:line="36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bidi="fr-FR"/>
                              </w:rPr>
                              <w:t>Lieu 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bidi="fr-FR"/>
                              </w:rPr>
                              <w:t>:</w:t>
                            </w:r>
                            <w:r w:rsidR="002E4F42" w:rsidRPr="002E4F42">
                              <w:rPr>
                                <w:sz w:val="20"/>
                                <w:lang w:bidi="fr-FR"/>
                              </w:rPr>
                              <w:t xml:space="preserve"> </w:t>
                            </w:r>
                            <w:r w:rsidR="00CE0937" w:rsidRPr="00DF1CB9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16"/>
                              </w:rPr>
                              <w:t>SAVOYE - St Etienne</w:t>
                            </w:r>
                            <w:r w:rsidR="00CE0937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CE0937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ab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bidi="fr-FR"/>
                              </w:rPr>
                              <w:br/>
                              <w:t>Date 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bidi="fr-FR"/>
                              </w:rPr>
                              <w:t xml:space="preserve">: </w:t>
                            </w:r>
                            <w:r w:rsidR="00CE0937" w:rsidRPr="00DF1CB9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16"/>
                              </w:rPr>
                              <w:t>SEMAINE 4</w:t>
                            </w:r>
                            <w:r w:rsidR="00F0551E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16"/>
                              </w:rPr>
                              <w:t>/5</w:t>
                            </w:r>
                            <w:r w:rsidR="00CE0937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bidi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D72F6" id="_x0000_t202" coordsize="21600,21600" o:spt="202" path="m,l,21600r21600,l21600,xe">
                <v:stroke joinstyle="miter"/>
                <v:path gradientshapeok="t" o:connecttype="rect"/>
              </v:shapetype>
              <v:shape id="Zone de texte 2" o:spid="_x0000_s1027" type="#_x0000_t202" style="position:absolute;left:0;text-align:left;margin-left:338.15pt;margin-top:-140.3pt;width:193.6pt;height:4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" filled="f" stroked="f">
                <v:textbox>
                  <w:txbxContent>
                    <w:p w14:paraId="30779968" w14:textId="67FB2729" w:rsidR="00C47362" w:rsidRPr="00084752" w:rsidRDefault="00C47362" w:rsidP="00040308">
                      <w:pPr>
                        <w:pStyle w:val="Date"/>
                        <w:spacing w:after="240" w:line="360" w:lineRule="auto"/>
                        <w:jc w:val="left"/>
                        <w:rPr>
                          <w:color w:val="FFFFFF" w:themeColor="background1"/>
                        </w:rPr>
                      </w:pP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bidi="fr-FR"/>
                        </w:rPr>
                        <w:t>Lieu 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bidi="fr-FR"/>
                        </w:rPr>
                        <w:t>:</w:t>
                      </w:r>
                      <w:r w:rsidR="002E4F42" w:rsidRPr="002E4F42">
                        <w:rPr>
                          <w:sz w:val="20"/>
                          <w:lang w:bidi="fr-FR"/>
                        </w:rPr>
                        <w:t xml:space="preserve"> </w:t>
                      </w:r>
                      <w:r w:rsidR="00CE0937" w:rsidRPr="00DF1CB9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16"/>
                        </w:rPr>
                        <w:t>SAVOYE - St Etienne</w:t>
                      </w:r>
                      <w:r w:rsidR="00CE0937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CE0937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ab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bidi="fr-FR"/>
                        </w:rPr>
                        <w:br/>
                        <w:t>Date 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bidi="fr-FR"/>
                        </w:rPr>
                        <w:t xml:space="preserve">: </w:t>
                      </w:r>
                      <w:r w:rsidR="00CE0937" w:rsidRPr="00DF1CB9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16"/>
                        </w:rPr>
                        <w:t>SEMAINE 4</w:t>
                      </w:r>
                      <w:r w:rsidR="00F0551E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16"/>
                        </w:rPr>
                        <w:t>/5</w:t>
                      </w:r>
                      <w:r w:rsidR="00CE0937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bidi="fr-FR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3E5ED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F914C5" wp14:editId="0E9E7F36">
                <wp:simplePos x="0" y="0"/>
                <wp:positionH relativeFrom="column">
                  <wp:posOffset>4154805</wp:posOffset>
                </wp:positionH>
                <wp:positionV relativeFrom="paragraph">
                  <wp:posOffset>-1886585</wp:posOffset>
                </wp:positionV>
                <wp:extent cx="375920" cy="795655"/>
                <wp:effectExtent l="0" t="0" r="0" b="4445"/>
                <wp:wrapNone/>
                <wp:docPr id="21" name="Zone de texte 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40BEE" w14:textId="77E3452D" w:rsidR="00C47362" w:rsidRDefault="00C47362" w:rsidP="00040308">
                            <w:pPr>
                              <w:pStyle w:val="Listenumros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  <w:lang w:val="en-US"/>
                              </w:rPr>
                              <w:drawing>
                                <wp:inline distT="0" distB="0" distL="0" distR="0" wp14:anchorId="4A5729A1" wp14:editId="0CE4F0CA">
                                  <wp:extent cx="137160" cy="137160"/>
                                  <wp:effectExtent l="0" t="0" r="0" b="0"/>
                                  <wp:docPr id="1" name="Graphisme 1" descr="Accue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Home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03B0">
                              <w:rPr>
                                <w:lang w:bidi="fr-FR"/>
                              </w:rPr>
                              <w:br/>
                            </w:r>
                            <w:r w:rsidR="004203B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5F63885" wp14:editId="11E31691">
                                  <wp:extent cx="137160" cy="137160"/>
                                  <wp:effectExtent l="0" t="0" r="0" b="0"/>
                                  <wp:docPr id="2" name="Graphisme 2" descr="Calendrier quotidi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DailyCalendar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03B0">
                              <w:rPr>
                                <w:lang w:bidi="fr-F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14C5" id="_x0000_s1028" type="#_x0000_t202" style="position:absolute;left:0;text-align:left;margin-left:327.15pt;margin-top:-148.55pt;width:29.6pt;height:6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" filled="f" stroked="f">
                <v:textbox>
                  <w:txbxContent>
                    <w:p w14:paraId="2C340BEE" w14:textId="77E3452D" w:rsidR="00C47362" w:rsidRDefault="00C47362" w:rsidP="00040308">
                      <w:pPr>
                        <w:pStyle w:val="Listenumros"/>
                        <w:numPr>
                          <w:ilvl w:val="0"/>
                          <w:numId w:val="0"/>
                        </w:numPr>
                        <w:spacing w:line="240" w:lineRule="auto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  <w:lang w:val="en-US"/>
                        </w:rPr>
                        <w:drawing>
                          <wp:inline distT="0" distB="0" distL="0" distR="0" wp14:anchorId="4A5729A1" wp14:editId="0CE4F0CA">
                            <wp:extent cx="137160" cy="137160"/>
                            <wp:effectExtent l="0" t="0" r="0" b="0"/>
                            <wp:docPr id="1" name="Graphisme 1" descr="Accue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Home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03B0">
                        <w:rPr>
                          <w:lang w:bidi="fr-FR"/>
                        </w:rPr>
                        <w:br/>
                      </w:r>
                      <w:r w:rsidR="004203B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5F63885" wp14:editId="11E31691">
                            <wp:extent cx="137160" cy="137160"/>
                            <wp:effectExtent l="0" t="0" r="0" b="0"/>
                            <wp:docPr id="2" name="Graphisme 2" descr="Calendrier quotidi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DailyCalendar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03B0">
                        <w:rPr>
                          <w:lang w:bidi="fr-F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74FEA">
        <w:rPr>
          <w:lang w:bidi="fr-FR"/>
        </w:rPr>
        <w:t>Compte Rendu</w:t>
      </w:r>
    </w:p>
    <w:p w14:paraId="03D0100A" w14:textId="0793A772" w:rsidR="00040308" w:rsidRDefault="00D77A0C" w:rsidP="00040308">
      <w:pPr>
        <w:pStyle w:val="Listenumros"/>
      </w:pPr>
      <w:r>
        <w:t>Pour r</w:t>
      </w:r>
      <w:r w:rsidR="00CC3FCB">
        <w:t>é</w:t>
      </w:r>
      <w:r w:rsidR="00554797">
        <w:t xml:space="preserve">capituler la suite du travail : </w:t>
      </w:r>
    </w:p>
    <w:p w14:paraId="5AF15063" w14:textId="64BEA647" w:rsidR="00554797" w:rsidRPr="003E5ED6" w:rsidRDefault="00F24117" w:rsidP="00F24117">
      <w:pPr>
        <w:pStyle w:val="Listenumros"/>
        <w:numPr>
          <w:ilvl w:val="0"/>
          <w:numId w:val="0"/>
        </w:numPr>
        <w:ind w:left="173"/>
      </w:pPr>
      <w:r>
        <w:t xml:space="preserve">Nous avons </w:t>
      </w:r>
      <w:r w:rsidR="00D25001">
        <w:t>terminé</w:t>
      </w:r>
      <w:r>
        <w:t xml:space="preserve"> </w:t>
      </w:r>
      <w:r w:rsidR="00623165">
        <w:t>la création de</w:t>
      </w:r>
      <w:r>
        <w:t xml:space="preserve"> notre fonction </w:t>
      </w:r>
      <w:r w:rsidRPr="00D25001">
        <w:rPr>
          <w:b/>
          <w:bCs/>
        </w:rPr>
        <w:t>extraireNbIncidents</w:t>
      </w:r>
      <w:r>
        <w:t xml:space="preserve"> qui avait l’utilité de nous </w:t>
      </w:r>
      <w:r w:rsidR="00D25001">
        <w:t>renvoyer</w:t>
      </w:r>
      <w:r>
        <w:t xml:space="preserve"> le nombre d</w:t>
      </w:r>
      <w:r w:rsidR="00D25001">
        <w:t xml:space="preserve">’occurrence </w:t>
      </w:r>
      <w:r w:rsidR="00162FAD">
        <w:t xml:space="preserve">et donc de compléter la colonne manquante dans notre tableau. </w:t>
      </w:r>
    </w:p>
    <w:p w14:paraId="5D122453" w14:textId="77777777" w:rsidR="0080371A" w:rsidRDefault="00162FAD" w:rsidP="0080371A">
      <w:pPr>
        <w:pStyle w:val="Listenumros"/>
        <w:numPr>
          <w:ilvl w:val="0"/>
          <w:numId w:val="0"/>
        </w:numPr>
        <w:spacing w:after="0"/>
        <w:ind w:left="173"/>
        <w:jc w:val="center"/>
      </w:pPr>
      <w:r>
        <w:t>Une fois la colonne remplis, notre programme doit prendre en compte la saisie de l’utilisateur</w:t>
      </w:r>
      <w:r w:rsidR="0080371A">
        <w:t xml:space="preserve"> : </w:t>
      </w:r>
    </w:p>
    <w:p w14:paraId="53B1909F" w14:textId="77777777" w:rsidR="0044181E" w:rsidRDefault="0044181E" w:rsidP="0080371A">
      <w:pPr>
        <w:pStyle w:val="Listenumros"/>
        <w:numPr>
          <w:ilvl w:val="0"/>
          <w:numId w:val="0"/>
        </w:numPr>
        <w:spacing w:after="0"/>
        <w:ind w:left="173"/>
        <w:jc w:val="center"/>
        <w:rPr>
          <w:b/>
          <w:bCs/>
        </w:rPr>
      </w:pPr>
    </w:p>
    <w:p w14:paraId="74781287" w14:textId="7E0FD538" w:rsidR="006F72B3" w:rsidRPr="000A0E1E" w:rsidRDefault="0080371A" w:rsidP="000A0E1E">
      <w:pPr>
        <w:pStyle w:val="Listenumros"/>
        <w:numPr>
          <w:ilvl w:val="0"/>
          <w:numId w:val="0"/>
        </w:numPr>
        <w:spacing w:after="0"/>
        <w:ind w:left="173"/>
        <w:jc w:val="center"/>
        <w:rPr>
          <w:b/>
          <w:bCs/>
        </w:rPr>
      </w:pPr>
      <w:r w:rsidRPr="0080371A">
        <w:rPr>
          <w:b/>
          <w:bCs/>
        </w:rPr>
        <w:t>L</w:t>
      </w:r>
      <w:r w:rsidR="00A776FF" w:rsidRPr="0080371A">
        <w:rPr>
          <w:b/>
          <w:bCs/>
        </w:rPr>
        <w:t>a date</w:t>
      </w:r>
    </w:p>
    <w:p w14:paraId="73FCC291" w14:textId="77777777" w:rsidR="00E0458C" w:rsidRDefault="00E0458C" w:rsidP="00E0458C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219E89EA" w14:textId="51CA1FFF" w:rsidR="00725AD1" w:rsidRDefault="0034374B" w:rsidP="00193364">
      <w:pPr>
        <w:pStyle w:val="Listenumros"/>
        <w:numPr>
          <w:ilvl w:val="0"/>
          <w:numId w:val="0"/>
        </w:numPr>
        <w:ind w:left="173" w:hanging="173"/>
      </w:pPr>
      <w:r>
        <w:t>Nous avons toute</w:t>
      </w:r>
      <w:r w:rsidR="00FD4DB1">
        <w:t>s</w:t>
      </w:r>
      <w:r>
        <w:t xml:space="preserve"> nos fonctions/procédures </w:t>
      </w:r>
      <w:r w:rsidR="00061CE3">
        <w:t>clôture</w:t>
      </w:r>
      <w:r w:rsidR="00005FC1">
        <w:t>r</w:t>
      </w:r>
      <w:r>
        <w:t xml:space="preserve"> de notre service</w:t>
      </w:r>
      <w:r w:rsidR="00F22FA1">
        <w:t>.</w:t>
      </w:r>
      <w:r>
        <w:t xml:space="preserve"> </w:t>
      </w:r>
      <w:r w:rsidR="00F22FA1">
        <w:t>L</w:t>
      </w:r>
      <w:r>
        <w:t xml:space="preserve">e seul </w:t>
      </w:r>
      <w:r w:rsidR="00061CE3">
        <w:t>problème</w:t>
      </w:r>
      <w:r>
        <w:t xml:space="preserve"> qui apparait est que nous avons une période d’observation qui peut </w:t>
      </w:r>
      <w:r w:rsidR="00061CE3">
        <w:t>être</w:t>
      </w:r>
      <w:r>
        <w:t xml:space="preserve"> modifier par l’utilisateur </w:t>
      </w:r>
      <w:r w:rsidR="00061CE3">
        <w:t>en fonction de l’intervalle qu</w:t>
      </w:r>
      <w:r w:rsidR="003552CF">
        <w:t>’il</w:t>
      </w:r>
      <w:r w:rsidR="00061CE3">
        <w:t xml:space="preserve"> veut observer. </w:t>
      </w:r>
    </w:p>
    <w:p w14:paraId="3BAC0480" w14:textId="77777777" w:rsidR="00347726" w:rsidRDefault="00347726" w:rsidP="00193364">
      <w:pPr>
        <w:pStyle w:val="Listenumros"/>
        <w:numPr>
          <w:ilvl w:val="0"/>
          <w:numId w:val="0"/>
        </w:numPr>
        <w:ind w:left="173" w:hanging="173"/>
      </w:pPr>
    </w:p>
    <w:p w14:paraId="13F3CD98" w14:textId="77777777" w:rsidR="00781FF5" w:rsidRDefault="00781F39" w:rsidP="00781F39">
      <w:pPr>
        <w:pStyle w:val="Listenumros"/>
        <w:numPr>
          <w:ilvl w:val="0"/>
          <w:numId w:val="45"/>
        </w:numPr>
      </w:pPr>
      <w:r>
        <w:t>Une fois</w:t>
      </w:r>
      <w:r w:rsidR="00E309D1">
        <w:t xml:space="preserve"> </w:t>
      </w:r>
      <w:r>
        <w:t xml:space="preserve">avoir </w:t>
      </w:r>
      <w:r w:rsidR="00E309D1">
        <w:t>terminé</w:t>
      </w:r>
      <w:r>
        <w:t xml:space="preserve"> mon programme,</w:t>
      </w:r>
      <w:r w:rsidR="005C03B6">
        <w:t xml:space="preserve"> je continuais </w:t>
      </w:r>
      <w:r w:rsidR="0070529F">
        <w:t xml:space="preserve">à </w:t>
      </w:r>
      <w:r w:rsidR="00B866ED">
        <w:t>finaliser mon travail quand soudai</w:t>
      </w:r>
      <w:r w:rsidR="0070529F">
        <w:t>n</w:t>
      </w:r>
      <w:r>
        <w:t xml:space="preserve"> le besoin de l’utilisateur a </w:t>
      </w:r>
      <w:r w:rsidR="00942762">
        <w:t>évolué</w:t>
      </w:r>
      <w:r>
        <w:t xml:space="preserve"> en cours de route</w:t>
      </w:r>
      <w:r w:rsidR="00B23F9E">
        <w:t xml:space="preserve">. </w:t>
      </w:r>
      <w:r w:rsidR="00B866ED">
        <w:t xml:space="preserve">C’est très commun comme situation </w:t>
      </w:r>
      <w:r w:rsidR="00C13D5B">
        <w:t xml:space="preserve">d’après les membres de l’entreprise et </w:t>
      </w:r>
      <w:r w:rsidR="00B866ED">
        <w:t>donc nous devons répondre au</w:t>
      </w:r>
      <w:r w:rsidR="00DC7261">
        <w:t>x</w:t>
      </w:r>
      <w:r w:rsidR="00B866ED">
        <w:t xml:space="preserve"> attentes de </w:t>
      </w:r>
      <w:r w:rsidR="0070529F">
        <w:t>l’utilisateur et aux instruction donn</w:t>
      </w:r>
      <w:r w:rsidR="00942762">
        <w:t>ées.</w:t>
      </w:r>
    </w:p>
    <w:p w14:paraId="3D0D2ABE" w14:textId="4E7D9996" w:rsidR="00725AD1" w:rsidRDefault="00781FF5" w:rsidP="002519AC">
      <w:pPr>
        <w:pStyle w:val="Listenumros"/>
        <w:numPr>
          <w:ilvl w:val="0"/>
          <w:numId w:val="0"/>
        </w:numPr>
        <w:ind w:left="720"/>
      </w:pPr>
      <w:r>
        <w:t>Les</w:t>
      </w:r>
      <w:r w:rsidR="00823DA2">
        <w:t xml:space="preserve"> évolutions de l’utilisateur en fonctions des différent</w:t>
      </w:r>
      <w:r w:rsidR="00CD28A2">
        <w:t xml:space="preserve">s besoins </w:t>
      </w:r>
      <w:r w:rsidR="00011074">
        <w:t>est souvent</w:t>
      </w:r>
      <w:r w:rsidR="0021047F">
        <w:t xml:space="preserve"> très commun comme situation</w:t>
      </w:r>
      <w:r w:rsidR="00414F05">
        <w:t xml:space="preserve">, cela fait partie de notre travail donc nous devons nous </w:t>
      </w:r>
      <w:r w:rsidR="00AC21E9">
        <w:t>adapter</w:t>
      </w:r>
      <w:r w:rsidR="00414F05">
        <w:t xml:space="preserve"> en fonction </w:t>
      </w:r>
      <w:r w:rsidR="004C17AD">
        <w:t>de</w:t>
      </w:r>
      <w:r w:rsidR="00414F05">
        <w:t xml:space="preserve"> ses attentes</w:t>
      </w:r>
      <w:r w:rsidR="00AC21E9">
        <w:t xml:space="preserve"> et continuer d’être performant</w:t>
      </w:r>
      <w:r w:rsidR="00800AE4">
        <w:t xml:space="preserve"> face </w:t>
      </w:r>
      <w:r w:rsidR="00E557D6">
        <w:t xml:space="preserve">à </w:t>
      </w:r>
      <w:r w:rsidR="00800AE4">
        <w:t xml:space="preserve">ses </w:t>
      </w:r>
      <w:r w:rsidR="009E3AB4">
        <w:t>changements.</w:t>
      </w:r>
      <w:r w:rsidR="003B3343">
        <w:t xml:space="preserve"> </w:t>
      </w:r>
      <w:r w:rsidR="00942762">
        <w:t xml:space="preserve"> </w:t>
      </w:r>
    </w:p>
    <w:p w14:paraId="4A8105B6" w14:textId="62F2F13E" w:rsidR="00E977C3" w:rsidRDefault="00DA553C" w:rsidP="00EA79E0">
      <w:pPr>
        <w:pStyle w:val="Listenumros"/>
        <w:numPr>
          <w:ilvl w:val="0"/>
          <w:numId w:val="0"/>
        </w:numPr>
        <w:ind w:left="720"/>
      </w:pPr>
      <w:r>
        <w:t>L’utilisateur a voulu avoir</w:t>
      </w:r>
      <w:r w:rsidR="008F624E">
        <w:t xml:space="preserve"> </w:t>
      </w:r>
      <w:r>
        <w:t xml:space="preserve">le nombre </w:t>
      </w:r>
      <w:r w:rsidR="008F624E">
        <w:t xml:space="preserve">d’occurrence du mois précédents et du mois – 2 </w:t>
      </w:r>
      <w:r w:rsidR="00936D26">
        <w:t xml:space="preserve">et le total </w:t>
      </w:r>
      <w:r w:rsidR="00E977C3">
        <w:t>pour une meilleure visibilité dans le temps</w:t>
      </w:r>
      <w:r w:rsidR="00936D26">
        <w:t xml:space="preserve">. </w:t>
      </w:r>
    </w:p>
    <w:p w14:paraId="5F6C2BEF" w14:textId="77777777" w:rsidR="009E3AB4" w:rsidRDefault="009E3AB4" w:rsidP="002519AC">
      <w:pPr>
        <w:pStyle w:val="Listenumros"/>
        <w:numPr>
          <w:ilvl w:val="0"/>
          <w:numId w:val="0"/>
        </w:numPr>
        <w:ind w:left="720"/>
      </w:pPr>
    </w:p>
    <w:p w14:paraId="138B9B9C" w14:textId="77777777" w:rsidR="009E3AB4" w:rsidRDefault="009E3AB4" w:rsidP="002519AC">
      <w:pPr>
        <w:pStyle w:val="Listenumros"/>
        <w:numPr>
          <w:ilvl w:val="0"/>
          <w:numId w:val="0"/>
        </w:numPr>
        <w:ind w:left="720"/>
      </w:pPr>
    </w:p>
    <w:p w14:paraId="1D1DBA82" w14:textId="6DDD7DBF" w:rsidR="00936D26" w:rsidRDefault="00936D26" w:rsidP="002519AC">
      <w:pPr>
        <w:pStyle w:val="Listenumros"/>
        <w:numPr>
          <w:ilvl w:val="0"/>
          <w:numId w:val="0"/>
        </w:numPr>
        <w:ind w:left="720"/>
      </w:pPr>
      <w:r>
        <w:t xml:space="preserve">Cela nous oblige donc </w:t>
      </w:r>
      <w:r w:rsidR="00655916">
        <w:t>à</w:t>
      </w:r>
      <w:r>
        <w:t xml:space="preserve"> </w:t>
      </w:r>
      <w:r w:rsidR="00284F64">
        <w:t>modifier</w:t>
      </w:r>
      <w:r>
        <w:t xml:space="preserve"> notre code pour prendre en compte ses nouvelles informations</w:t>
      </w:r>
      <w:r w:rsidR="00284F64">
        <w:t xml:space="preserve"> et</w:t>
      </w:r>
      <w:r>
        <w:t xml:space="preserve"> </w:t>
      </w:r>
      <w:r w:rsidR="008900D7">
        <w:t xml:space="preserve">nous </w:t>
      </w:r>
      <w:r w:rsidR="00E42BF8">
        <w:t>oblige</w:t>
      </w:r>
      <w:r w:rsidR="008900D7">
        <w:t xml:space="preserve"> donc </w:t>
      </w:r>
      <w:r w:rsidR="00284F64">
        <w:t>à</w:t>
      </w:r>
      <w:r w:rsidR="008900D7">
        <w:t xml:space="preserve"> s’adapter </w:t>
      </w:r>
      <w:r w:rsidR="00CD27B2">
        <w:t>à</w:t>
      </w:r>
      <w:r w:rsidR="00284F64">
        <w:t xml:space="preserve"> la situation. </w:t>
      </w:r>
    </w:p>
    <w:p w14:paraId="797B8F39" w14:textId="52BFD6EE" w:rsidR="00EA79E0" w:rsidRDefault="000440E2" w:rsidP="00B74BB9">
      <w:pPr>
        <w:pStyle w:val="Listenumros"/>
        <w:numPr>
          <w:ilvl w:val="0"/>
          <w:numId w:val="0"/>
        </w:numPr>
        <w:ind w:left="720"/>
      </w:pPr>
      <w:r>
        <w:t>Pour commencer</w:t>
      </w:r>
      <w:r w:rsidR="003A3247">
        <w:t>,</w:t>
      </w:r>
      <w:r>
        <w:t xml:space="preserve"> nous devons modifier l</w:t>
      </w:r>
      <w:r w:rsidR="00D02727">
        <w:t xml:space="preserve">e fonctionnement de la période d’observation. </w:t>
      </w:r>
      <w:r w:rsidR="00CD27B2">
        <w:t xml:space="preserve">Nous avons d’abord </w:t>
      </w:r>
      <w:r w:rsidR="00EA79E0">
        <w:t>modifié</w:t>
      </w:r>
      <w:r w:rsidR="00CD27B2">
        <w:t xml:space="preserve"> son format car </w:t>
      </w:r>
      <w:r w:rsidR="00EA79E0">
        <w:t xml:space="preserve">nous ne voulions pas un intervalle de date mais plutôt une période précise dans l’année, donc </w:t>
      </w:r>
      <w:r w:rsidR="00CD27B2">
        <w:t xml:space="preserve">ce qui nous intéressent </w:t>
      </w:r>
      <w:r w:rsidR="002861C9">
        <w:t>dès</w:t>
      </w:r>
      <w:r w:rsidR="00CD27B2">
        <w:t xml:space="preserve"> </w:t>
      </w:r>
      <w:r w:rsidR="006977B5">
        <w:t>à</w:t>
      </w:r>
      <w:r w:rsidR="00CD27B2">
        <w:t xml:space="preserve"> présent est juste le </w:t>
      </w:r>
      <w:r w:rsidR="00CD27B2" w:rsidRPr="00005FC1">
        <w:rPr>
          <w:b/>
          <w:bCs/>
        </w:rPr>
        <w:t>mois</w:t>
      </w:r>
      <w:r w:rsidR="00CD27B2">
        <w:t xml:space="preserve"> et </w:t>
      </w:r>
      <w:r w:rsidR="00CD27B2" w:rsidRPr="00005FC1">
        <w:rPr>
          <w:b/>
          <w:bCs/>
        </w:rPr>
        <w:t>l’année</w:t>
      </w:r>
      <w:r w:rsidR="00CD27B2">
        <w:t xml:space="preserve">. </w:t>
      </w:r>
    </w:p>
    <w:p w14:paraId="19D7A900" w14:textId="69DA9FA4" w:rsidR="00EA79E0" w:rsidRDefault="00EA79E0" w:rsidP="00193364">
      <w:pPr>
        <w:pStyle w:val="Listenumros"/>
        <w:numPr>
          <w:ilvl w:val="0"/>
          <w:numId w:val="0"/>
        </w:numPr>
        <w:ind w:left="173" w:hanging="173"/>
      </w:pPr>
      <w:r>
        <w:lastRenderedPageBreak/>
        <w:t xml:space="preserve">Nous modifions </w:t>
      </w:r>
      <w:r w:rsidR="00C563AE">
        <w:t>à</w:t>
      </w:r>
      <w:r>
        <w:t xml:space="preserve"> partir de la feuille de synthèse la période voulue. </w:t>
      </w:r>
    </w:p>
    <w:p w14:paraId="032B5343" w14:textId="3ACADE42" w:rsidR="00C563AE" w:rsidRDefault="00C563AE" w:rsidP="00744296">
      <w:pPr>
        <w:pStyle w:val="Listenumros"/>
        <w:numPr>
          <w:ilvl w:val="0"/>
          <w:numId w:val="0"/>
        </w:numPr>
        <w:ind w:left="173" w:hanging="173"/>
        <w:jc w:val="center"/>
      </w:pPr>
      <w:r>
        <w:t xml:space="preserve">Par exemple </w:t>
      </w:r>
      <w:r w:rsidRPr="00EC198D">
        <w:rPr>
          <w:b/>
          <w:bCs/>
        </w:rPr>
        <w:t>Janv-22</w:t>
      </w:r>
    </w:p>
    <w:p w14:paraId="2A07E84E" w14:textId="13BD5ECC" w:rsidR="00C563AE" w:rsidRDefault="00C94BE2" w:rsidP="00193364">
      <w:pPr>
        <w:pStyle w:val="Listenumros"/>
        <w:numPr>
          <w:ilvl w:val="0"/>
          <w:numId w:val="0"/>
        </w:numPr>
        <w:ind w:left="173" w:hanging="173"/>
      </w:pPr>
      <w:r>
        <w:t xml:space="preserve">Au </w:t>
      </w:r>
      <w:r w:rsidR="00546579">
        <w:t>départ</w:t>
      </w:r>
      <w:r>
        <w:t xml:space="preserve"> nous avons un format de date comme ceci : </w:t>
      </w:r>
      <w:r w:rsidR="00603C79">
        <w:t>« </w:t>
      </w:r>
      <w:r>
        <w:t xml:space="preserve">Du 01/01/2022 à </w:t>
      </w:r>
      <w:r w:rsidR="00603C79">
        <w:t>22/06/2022 »</w:t>
      </w:r>
    </w:p>
    <w:p w14:paraId="62EA8343" w14:textId="3B32025F" w:rsidR="00744296" w:rsidRDefault="00744296" w:rsidP="00193364">
      <w:pPr>
        <w:pStyle w:val="Listenumros"/>
        <w:numPr>
          <w:ilvl w:val="0"/>
          <w:numId w:val="0"/>
        </w:numPr>
        <w:ind w:left="173" w:hanging="173"/>
      </w:pPr>
      <w:r>
        <w:t>Vue que dans l’application de l’entreprise</w:t>
      </w:r>
      <w:r w:rsidR="00BA0CBE">
        <w:t xml:space="preserve"> </w:t>
      </w:r>
      <w:r w:rsidR="00CD3BB8">
        <w:t>nous avons</w:t>
      </w:r>
      <w:r w:rsidR="009A1410">
        <w:t xml:space="preserve"> </w:t>
      </w:r>
      <w:r>
        <w:t>sélectionn</w:t>
      </w:r>
      <w:r w:rsidR="009A1410">
        <w:t xml:space="preserve">er </w:t>
      </w:r>
      <w:r>
        <w:t xml:space="preserve">la date </w:t>
      </w:r>
      <w:r w:rsidR="009A1410">
        <w:t>donc</w:t>
      </w:r>
      <w:r w:rsidR="003C75BF">
        <w:t xml:space="preserve"> elle apparait sou</w:t>
      </w:r>
      <w:r w:rsidR="00F45EA6">
        <w:t>s</w:t>
      </w:r>
      <w:r w:rsidR="003C75BF">
        <w:t xml:space="preserve"> la forme ci-dessus</w:t>
      </w:r>
      <w:r w:rsidR="00F45EA6">
        <w:t xml:space="preserve">. </w:t>
      </w:r>
    </w:p>
    <w:p w14:paraId="3D6C5355" w14:textId="589C9A7A" w:rsidR="00EA79E0" w:rsidRDefault="00C563AE" w:rsidP="00193364">
      <w:pPr>
        <w:pStyle w:val="Listenumros"/>
        <w:numPr>
          <w:ilvl w:val="0"/>
          <w:numId w:val="0"/>
        </w:numPr>
        <w:ind w:left="173" w:hanging="173"/>
      </w:pPr>
      <w:r>
        <w:rPr>
          <w:noProof/>
        </w:rPr>
        <w:drawing>
          <wp:inline distT="0" distB="0" distL="0" distR="0" wp14:anchorId="411E4BEE" wp14:editId="3964A581">
            <wp:extent cx="6188710" cy="32766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2D0A" w14:textId="3D519DF0" w:rsidR="0057790E" w:rsidRDefault="0057790E" w:rsidP="00CD3BB8">
      <w:pPr>
        <w:pStyle w:val="Listenumros"/>
        <w:numPr>
          <w:ilvl w:val="0"/>
          <w:numId w:val="0"/>
        </w:numPr>
        <w:ind w:left="173" w:hanging="173"/>
        <w:jc w:val="center"/>
      </w:pPr>
      <w:r>
        <w:t xml:space="preserve">Vue que l’utilisateur veut </w:t>
      </w:r>
      <w:r w:rsidR="00546579">
        <w:t>dès</w:t>
      </w:r>
      <w:r>
        <w:t xml:space="preserve"> </w:t>
      </w:r>
      <w:r w:rsidR="000663D9">
        <w:t>à</w:t>
      </w:r>
      <w:r>
        <w:t xml:space="preserve"> présent</w:t>
      </w:r>
      <w:r w:rsidR="00B36F3C">
        <w:t xml:space="preserve"> </w:t>
      </w:r>
      <w:r w:rsidR="00CE3607">
        <w:t xml:space="preserve">une </w:t>
      </w:r>
      <w:r w:rsidR="002B06FF">
        <w:t xml:space="preserve">répartition mensuelle </w:t>
      </w:r>
      <w:r>
        <w:t>nous avons fait ci-dessus modification.</w:t>
      </w:r>
    </w:p>
    <w:p w14:paraId="2E08E01C" w14:textId="5A34A78A" w:rsidR="00697A11" w:rsidRDefault="001133A2" w:rsidP="00193364">
      <w:pPr>
        <w:pStyle w:val="Listenumros"/>
        <w:numPr>
          <w:ilvl w:val="0"/>
          <w:numId w:val="0"/>
        </w:numPr>
        <w:ind w:left="173" w:hanging="173"/>
      </w:pPr>
      <w:r>
        <w:t>Ensuite</w:t>
      </w:r>
      <w:r w:rsidR="006C4312">
        <w:t xml:space="preserve">, nous devons modifier la fonction </w:t>
      </w:r>
      <w:r w:rsidR="004557B1" w:rsidRPr="000346DF">
        <w:rPr>
          <w:b/>
          <w:bCs/>
        </w:rPr>
        <w:t>ChargerAnomalies</w:t>
      </w:r>
      <w:r w:rsidR="00A37F1D">
        <w:t xml:space="preserve">, nous avons </w:t>
      </w:r>
      <w:r w:rsidR="00647936">
        <w:t>commencé</w:t>
      </w:r>
      <w:r w:rsidR="00A37F1D">
        <w:t xml:space="preserve"> par les </w:t>
      </w:r>
      <w:r w:rsidR="00697A11">
        <w:t>déclaration</w:t>
      </w:r>
      <w:r w:rsidR="00A37F1D">
        <w:t xml:space="preserve"> des variables car nous avons </w:t>
      </w:r>
      <w:r w:rsidR="00647936">
        <w:t>ajouté</w:t>
      </w:r>
      <w:r w:rsidR="00A37F1D">
        <w:t xml:space="preserve"> de nouvelle variables pour mener </w:t>
      </w:r>
      <w:r w:rsidR="00647936">
        <w:t>à</w:t>
      </w:r>
      <w:r w:rsidR="00A37F1D">
        <w:t xml:space="preserve"> bien le fonctionnement et de répondre </w:t>
      </w:r>
      <w:r w:rsidR="00647936">
        <w:t>aux</w:t>
      </w:r>
      <w:r w:rsidR="00A37F1D">
        <w:t xml:space="preserve"> attentes de l’utilisateur. </w:t>
      </w:r>
    </w:p>
    <w:p w14:paraId="312828B9" w14:textId="77777777" w:rsidR="00F50CE6" w:rsidRDefault="006707C8" w:rsidP="00193364">
      <w:pPr>
        <w:pStyle w:val="Listenumros"/>
        <w:numPr>
          <w:ilvl w:val="0"/>
          <w:numId w:val="0"/>
        </w:numPr>
        <w:ind w:left="173" w:hanging="173"/>
      </w:pPr>
      <w:r>
        <w:rPr>
          <w:noProof/>
        </w:rPr>
        <w:drawing>
          <wp:inline distT="0" distB="0" distL="0" distR="0" wp14:anchorId="09AD41E1" wp14:editId="24C15577">
            <wp:extent cx="3652071" cy="2450123"/>
            <wp:effectExtent l="0" t="0" r="5715" b="7620"/>
            <wp:docPr id="35" name="Image 3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1203" cy="246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82F8" w14:textId="0B2F67A2" w:rsidR="00095117" w:rsidRDefault="00095117" w:rsidP="00193364">
      <w:pPr>
        <w:pStyle w:val="Listenumros"/>
        <w:numPr>
          <w:ilvl w:val="0"/>
          <w:numId w:val="0"/>
        </w:numPr>
        <w:ind w:left="173" w:hanging="173"/>
      </w:pPr>
    </w:p>
    <w:p w14:paraId="012708FB" w14:textId="6D01799D" w:rsidR="006707C8" w:rsidRDefault="008226E2" w:rsidP="00193364">
      <w:pPr>
        <w:pStyle w:val="Listenumros"/>
        <w:numPr>
          <w:ilvl w:val="0"/>
          <w:numId w:val="0"/>
        </w:numPr>
        <w:ind w:left="173" w:hanging="173"/>
      </w:pPr>
      <w:r>
        <w:t xml:space="preserve">Comme vous pouvez le constatez, </w:t>
      </w:r>
      <w:r w:rsidR="006707C8">
        <w:t xml:space="preserve">Nous avons </w:t>
      </w:r>
      <w:r w:rsidR="002B63BD">
        <w:t>ajouté</w:t>
      </w:r>
      <w:r w:rsidR="006707C8">
        <w:t xml:space="preserve"> les </w:t>
      </w:r>
      <w:r w:rsidR="0091396B">
        <w:t>variables des nombre d’occurrences des différents mois.</w:t>
      </w:r>
    </w:p>
    <w:p w14:paraId="0B856F4D" w14:textId="77777777" w:rsidR="00F45278" w:rsidRDefault="00F45278" w:rsidP="00DA6CA4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12DF6865" w14:textId="0A0F643F" w:rsidR="00DA6CA4" w:rsidRDefault="00DA6CA4" w:rsidP="00DA6CA4">
      <w:pPr>
        <w:pStyle w:val="Listenumros"/>
        <w:numPr>
          <w:ilvl w:val="0"/>
          <w:numId w:val="0"/>
        </w:numPr>
        <w:spacing w:after="0"/>
        <w:ind w:left="173" w:hanging="173"/>
      </w:pPr>
      <w:r>
        <w:t xml:space="preserve">Nous avons en nouveauté le </w:t>
      </w:r>
      <w:r w:rsidRPr="00AA4893">
        <w:rPr>
          <w:b/>
          <w:bCs/>
        </w:rPr>
        <w:t xml:space="preserve">nombre d’occurrence du </w:t>
      </w:r>
      <w:r>
        <w:rPr>
          <w:b/>
          <w:bCs/>
        </w:rPr>
        <w:t>M</w:t>
      </w:r>
      <w:r w:rsidRPr="00AA4893">
        <w:rPr>
          <w:b/>
          <w:bCs/>
        </w:rPr>
        <w:t xml:space="preserve">ois </w:t>
      </w:r>
      <w:r>
        <w:rPr>
          <w:b/>
          <w:bCs/>
        </w:rPr>
        <w:t>M</w:t>
      </w:r>
      <w:r w:rsidRPr="00AA4893">
        <w:rPr>
          <w:b/>
          <w:bCs/>
        </w:rPr>
        <w:t>oins 2</w:t>
      </w:r>
      <w:r>
        <w:t xml:space="preserve"> qui représente </w:t>
      </w:r>
      <w:r w:rsidRPr="00AA4893">
        <w:rPr>
          <w:b/>
          <w:bCs/>
        </w:rPr>
        <w:t xml:space="preserve">2 </w:t>
      </w:r>
      <w:r>
        <w:rPr>
          <w:b/>
          <w:bCs/>
        </w:rPr>
        <w:t>M</w:t>
      </w:r>
      <w:r w:rsidRPr="00AA4893">
        <w:rPr>
          <w:b/>
          <w:bCs/>
        </w:rPr>
        <w:t>ois précédents</w:t>
      </w:r>
      <w:r>
        <w:t xml:space="preserve">. Ensuite, nous avons le </w:t>
      </w:r>
      <w:r w:rsidRPr="007852A9">
        <w:rPr>
          <w:b/>
          <w:bCs/>
        </w:rPr>
        <w:t xml:space="preserve">nombre d’occurrence du </w:t>
      </w:r>
      <w:r>
        <w:rPr>
          <w:b/>
          <w:bCs/>
        </w:rPr>
        <w:t>M</w:t>
      </w:r>
      <w:r w:rsidRPr="007852A9">
        <w:rPr>
          <w:b/>
          <w:bCs/>
        </w:rPr>
        <w:t>ois Moins 1</w:t>
      </w:r>
      <w:r>
        <w:t xml:space="preserve"> qui représente le nombre d’occurrence du </w:t>
      </w:r>
      <w:r>
        <w:rPr>
          <w:b/>
          <w:bCs/>
        </w:rPr>
        <w:t>M</w:t>
      </w:r>
      <w:r w:rsidRPr="00AA4893">
        <w:rPr>
          <w:b/>
          <w:bCs/>
        </w:rPr>
        <w:t>ois précédents</w:t>
      </w:r>
      <w:r>
        <w:t xml:space="preserve">. Puis, nous avons le </w:t>
      </w:r>
      <w:r w:rsidRPr="00AA4893">
        <w:rPr>
          <w:b/>
          <w:bCs/>
        </w:rPr>
        <w:t xml:space="preserve">nombre d’occurrence du </w:t>
      </w:r>
      <w:r>
        <w:rPr>
          <w:b/>
          <w:bCs/>
        </w:rPr>
        <w:t>M</w:t>
      </w:r>
      <w:r w:rsidRPr="00AA4893">
        <w:rPr>
          <w:b/>
          <w:bCs/>
        </w:rPr>
        <w:t>ois en cours</w:t>
      </w:r>
      <w:r>
        <w:t xml:space="preserve"> qui représente le </w:t>
      </w:r>
      <w:r>
        <w:rPr>
          <w:b/>
          <w:bCs/>
        </w:rPr>
        <w:t>M</w:t>
      </w:r>
      <w:r w:rsidRPr="00AA4893">
        <w:rPr>
          <w:b/>
          <w:bCs/>
        </w:rPr>
        <w:t>ois actuel</w:t>
      </w:r>
      <w:r>
        <w:t xml:space="preserve">. Pour finir, nous avons le </w:t>
      </w:r>
      <w:r w:rsidRPr="00AA4893">
        <w:rPr>
          <w:b/>
          <w:bCs/>
        </w:rPr>
        <w:t>total de toutes les occurrences</w:t>
      </w:r>
      <w:r>
        <w:t xml:space="preserve">. </w:t>
      </w:r>
    </w:p>
    <w:p w14:paraId="71832E01" w14:textId="77777777" w:rsidR="00DA6CA4" w:rsidRDefault="00DA6CA4" w:rsidP="00DA6CA4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299D053A" w14:textId="77777777" w:rsidR="00DA6CA4" w:rsidRDefault="00DA6CA4" w:rsidP="00DA6CA4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45B557C5" w14:textId="03765ECA" w:rsidR="00DA6CA4" w:rsidRDefault="00DA6CA4" w:rsidP="00DA6CA4">
      <w:pPr>
        <w:pStyle w:val="Listenumros"/>
        <w:numPr>
          <w:ilvl w:val="0"/>
          <w:numId w:val="0"/>
        </w:numPr>
        <w:spacing w:after="0"/>
        <w:ind w:left="173" w:hanging="173"/>
      </w:pPr>
      <w:r>
        <w:t xml:space="preserve">Les modifications de la fonction </w:t>
      </w:r>
      <w:r w:rsidRPr="004E5278">
        <w:rPr>
          <w:b/>
          <w:bCs/>
        </w:rPr>
        <w:t>ChargerAnomalies</w:t>
      </w:r>
      <w:r>
        <w:t xml:space="preserve"> ont réellement commencer à partir de la boucle qui permet de récupérer les informations à partir de la liste d’incidents.</w:t>
      </w:r>
    </w:p>
    <w:p w14:paraId="6F1F0B00" w14:textId="14F5F1DE" w:rsidR="00FA4223" w:rsidRDefault="00FA4223" w:rsidP="00DA6CA4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3A4C96A8" w14:textId="0A470946" w:rsidR="00FA4223" w:rsidRDefault="00FA4223" w:rsidP="00FA4223">
      <w:pPr>
        <w:pStyle w:val="Listenumros"/>
        <w:numPr>
          <w:ilvl w:val="0"/>
          <w:numId w:val="45"/>
        </w:numPr>
        <w:spacing w:after="0"/>
      </w:pPr>
      <w:r>
        <w:t>Je vous mets la suite de mes différentes explications dans la suite de l’</w:t>
      </w:r>
      <w:r w:rsidR="00D82B6E">
        <w:t>évolution</w:t>
      </w:r>
      <w:r>
        <w:t xml:space="preserve"> de mon projet </w:t>
      </w:r>
    </w:p>
    <w:p w14:paraId="79369CA9" w14:textId="7949A5A9" w:rsidR="00911C08" w:rsidRDefault="00DA6CA4" w:rsidP="00911C08">
      <w:pPr>
        <w:pStyle w:val="Listenumros"/>
        <w:numPr>
          <w:ilvl w:val="0"/>
          <w:numId w:val="0"/>
        </w:numPr>
        <w:ind w:left="173" w:hanging="173"/>
        <w:jc w:val="center"/>
      </w:pPr>
      <w:r>
        <w:t>Pour cela nous avons fait :</w:t>
      </w:r>
    </w:p>
    <w:p w14:paraId="07CAB537" w14:textId="77777777" w:rsidR="00911C08" w:rsidRDefault="00911C08" w:rsidP="00911C08">
      <w:pPr>
        <w:pStyle w:val="Listenumros"/>
        <w:numPr>
          <w:ilvl w:val="0"/>
          <w:numId w:val="0"/>
        </w:numPr>
        <w:ind w:left="173" w:hanging="173"/>
      </w:pPr>
    </w:p>
    <w:p w14:paraId="505D468B" w14:textId="3F24F4A8" w:rsidR="00DA6CA4" w:rsidRDefault="00DA6CA4" w:rsidP="00911C08">
      <w:pPr>
        <w:pStyle w:val="Listenumros"/>
        <w:numPr>
          <w:ilvl w:val="0"/>
          <w:numId w:val="0"/>
        </w:numPr>
        <w:ind w:left="173" w:hanging="173"/>
        <w:sectPr w:rsidR="00DA6CA4" w:rsidSect="00256A8E">
          <w:headerReference w:type="default" r:id="rId22"/>
          <w:pgSz w:w="11906" w:h="16838" w:code="9"/>
          <w:pgMar w:top="3067" w:right="1080" w:bottom="720" w:left="108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CDA4EA8" wp14:editId="328D4335">
            <wp:extent cx="6858326" cy="914400"/>
            <wp:effectExtent l="0" t="0" r="0" b="0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68857" cy="9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8815" w14:textId="2A446614" w:rsidR="00596B48" w:rsidRDefault="00406DF1" w:rsidP="00193364">
      <w:pPr>
        <w:pStyle w:val="Listenumros"/>
        <w:numPr>
          <w:ilvl w:val="0"/>
          <w:numId w:val="0"/>
        </w:numPr>
        <w:ind w:left="173" w:hanging="173"/>
      </w:pPr>
      <w:r>
        <w:lastRenderedPageBreak/>
        <w:t xml:space="preserve">Par la suite, nous avons rajouter les informations </w:t>
      </w:r>
      <w:r w:rsidR="002629D5">
        <w:t>pour</w:t>
      </w:r>
      <w:r>
        <w:t xml:space="preserve"> </w:t>
      </w:r>
      <w:r w:rsidR="002629D5">
        <w:t>compléter les colonnes manquantes</w:t>
      </w:r>
      <w:r>
        <w:t xml:space="preserve"> dans notre tableau d’anomalie</w:t>
      </w:r>
      <w:r w:rsidR="00596B48">
        <w:t>.</w:t>
      </w:r>
    </w:p>
    <w:p w14:paraId="1BBD00C4" w14:textId="77777777" w:rsidR="00AE1A45" w:rsidRDefault="00AE1A45" w:rsidP="00193364">
      <w:pPr>
        <w:pStyle w:val="Listenumros"/>
        <w:numPr>
          <w:ilvl w:val="0"/>
          <w:numId w:val="0"/>
        </w:numPr>
        <w:ind w:left="173" w:hanging="173"/>
      </w:pPr>
    </w:p>
    <w:p w14:paraId="1D0CE84E" w14:textId="052C5D6F" w:rsidR="003658DC" w:rsidRDefault="003658DC" w:rsidP="00193364">
      <w:pPr>
        <w:pStyle w:val="Listenumros"/>
        <w:numPr>
          <w:ilvl w:val="0"/>
          <w:numId w:val="0"/>
        </w:numPr>
        <w:ind w:left="173" w:hanging="173"/>
      </w:pPr>
      <w:r>
        <w:t>Pour ce</w:t>
      </w:r>
      <w:r w:rsidR="00F45278">
        <w:t>la</w:t>
      </w:r>
      <w:r w:rsidR="00944133">
        <w:t>,</w:t>
      </w:r>
      <w:r>
        <w:t xml:space="preserve"> nous avons réalisé ceci : </w:t>
      </w:r>
    </w:p>
    <w:p w14:paraId="7753894A" w14:textId="140A1BDC" w:rsidR="003658DC" w:rsidRDefault="00FE39F6" w:rsidP="00193364">
      <w:pPr>
        <w:pStyle w:val="Listenumros"/>
        <w:numPr>
          <w:ilvl w:val="0"/>
          <w:numId w:val="0"/>
        </w:numPr>
        <w:ind w:left="173" w:hanging="173"/>
      </w:pPr>
      <w:r>
        <w:rPr>
          <w:noProof/>
        </w:rPr>
        <w:drawing>
          <wp:inline distT="0" distB="0" distL="0" distR="0" wp14:anchorId="3023F963" wp14:editId="7802C193">
            <wp:extent cx="6499182" cy="1541585"/>
            <wp:effectExtent l="0" t="0" r="0" b="1905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08671" cy="15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D3FB" w14:textId="04ABE934" w:rsidR="00E854A3" w:rsidRPr="00C47D14" w:rsidRDefault="00AE1A45" w:rsidP="00C47D14">
      <w:pPr>
        <w:pStyle w:val="Listenumros"/>
        <w:numPr>
          <w:ilvl w:val="0"/>
          <w:numId w:val="0"/>
        </w:numPr>
        <w:ind w:left="173" w:hanging="173"/>
        <w:jc w:val="center"/>
        <w:rPr>
          <w:rStyle w:val="lev"/>
        </w:rPr>
      </w:pPr>
      <w:r w:rsidRPr="00C47D14">
        <w:rPr>
          <w:rStyle w:val="lev"/>
        </w:rPr>
        <w:t xml:space="preserve">Bien </w:t>
      </w:r>
      <w:r w:rsidR="003E5223" w:rsidRPr="00C47D14">
        <w:rPr>
          <w:rStyle w:val="lev"/>
        </w:rPr>
        <w:t>sûr</w:t>
      </w:r>
      <w:r w:rsidRPr="00C47D14">
        <w:rPr>
          <w:rStyle w:val="lev"/>
        </w:rPr>
        <w:t>, n</w:t>
      </w:r>
      <w:r w:rsidR="003E5223" w:rsidRPr="00C47D14">
        <w:rPr>
          <w:rStyle w:val="lev"/>
        </w:rPr>
        <w:t xml:space="preserve">ous précision l’endroit </w:t>
      </w:r>
      <w:r w:rsidR="00C47D14" w:rsidRPr="00C47D14">
        <w:rPr>
          <w:rStyle w:val="lev"/>
        </w:rPr>
        <w:t>où</w:t>
      </w:r>
      <w:r w:rsidR="003E5223" w:rsidRPr="00C47D14">
        <w:rPr>
          <w:rStyle w:val="lev"/>
        </w:rPr>
        <w:t xml:space="preserve"> nous voulons placer les données dans le tableau.</w:t>
      </w:r>
    </w:p>
    <w:p w14:paraId="0123A4F8" w14:textId="77777777" w:rsidR="000C3B7B" w:rsidRDefault="000C3B7B" w:rsidP="00193364">
      <w:pPr>
        <w:pStyle w:val="Listenumros"/>
        <w:numPr>
          <w:ilvl w:val="0"/>
          <w:numId w:val="0"/>
        </w:numPr>
        <w:ind w:left="173" w:hanging="173"/>
      </w:pPr>
    </w:p>
    <w:p w14:paraId="2A79A7BE" w14:textId="1F9DBB35" w:rsidR="002B63BD" w:rsidRDefault="009709F1" w:rsidP="00193364">
      <w:pPr>
        <w:pStyle w:val="Listenumros"/>
        <w:numPr>
          <w:ilvl w:val="0"/>
          <w:numId w:val="0"/>
        </w:numPr>
        <w:ind w:left="173" w:hanging="173"/>
      </w:pPr>
      <w:r>
        <w:t>D’autre part</w:t>
      </w:r>
      <w:r w:rsidR="00E247CD">
        <w:t xml:space="preserve">, nous devons modifier notre fonction </w:t>
      </w:r>
      <w:r w:rsidR="00E247CD" w:rsidRPr="002B63BD">
        <w:rPr>
          <w:b/>
          <w:bCs/>
        </w:rPr>
        <w:t>ExtraireNbIncidents</w:t>
      </w:r>
      <w:r w:rsidR="00E247CD">
        <w:t xml:space="preserve"> pour ne pas aller chercher la date à la main, à la place </w:t>
      </w:r>
      <w:r w:rsidR="00F42102">
        <w:t>elle</w:t>
      </w:r>
      <w:r w:rsidR="00E247CD">
        <w:t xml:space="preserve"> sera fournie en paramètre. </w:t>
      </w:r>
    </w:p>
    <w:p w14:paraId="400C589C" w14:textId="61241DEA" w:rsidR="00E247CD" w:rsidRDefault="00D603C8" w:rsidP="00193364">
      <w:pPr>
        <w:pStyle w:val="Listenumros"/>
        <w:numPr>
          <w:ilvl w:val="0"/>
          <w:numId w:val="0"/>
        </w:numPr>
        <w:ind w:left="173" w:hanging="173"/>
      </w:pPr>
      <w:r>
        <w:t>N</w:t>
      </w:r>
      <w:r w:rsidR="002B63BD">
        <w:t xml:space="preserve">ous avons </w:t>
      </w:r>
      <w:r w:rsidR="00C97703">
        <w:t>entré</w:t>
      </w:r>
      <w:r w:rsidR="002B63BD">
        <w:t xml:space="preserve"> les variables en paramètre</w:t>
      </w:r>
      <w:r w:rsidR="009048D4">
        <w:t xml:space="preserve">, </w:t>
      </w:r>
      <w:r w:rsidR="002B63BD">
        <w:t xml:space="preserve">contrairement à la fonction </w:t>
      </w:r>
      <w:r w:rsidR="002B63BD" w:rsidRPr="002B63BD">
        <w:rPr>
          <w:b/>
          <w:bCs/>
        </w:rPr>
        <w:t>ChargerAnomalies</w:t>
      </w:r>
      <w:r w:rsidR="002B63BD">
        <w:t xml:space="preserve"> nous avons </w:t>
      </w:r>
      <w:r w:rsidR="00C07A50">
        <w:t>utilisé</w:t>
      </w:r>
      <w:r w:rsidR="002B63BD">
        <w:t xml:space="preserve"> le </w:t>
      </w:r>
      <w:r w:rsidR="002B63BD" w:rsidRPr="002B63BD">
        <w:rPr>
          <w:b/>
          <w:bCs/>
        </w:rPr>
        <w:t>Sub</w:t>
      </w:r>
      <w:r w:rsidR="000B5BB2">
        <w:rPr>
          <w:b/>
          <w:bCs/>
        </w:rPr>
        <w:t xml:space="preserve">. </w:t>
      </w:r>
    </w:p>
    <w:p w14:paraId="1B42AAC8" w14:textId="77777777" w:rsidR="00CC160F" w:rsidRDefault="00CC160F" w:rsidP="00193364">
      <w:pPr>
        <w:pStyle w:val="Listenumros"/>
        <w:numPr>
          <w:ilvl w:val="0"/>
          <w:numId w:val="0"/>
        </w:numPr>
        <w:ind w:left="173" w:hanging="173"/>
        <w:rPr>
          <w:b/>
          <w:bCs/>
        </w:rPr>
      </w:pPr>
    </w:p>
    <w:p w14:paraId="1F3E76BA" w14:textId="5BEE89A8" w:rsidR="00C62FFC" w:rsidRDefault="00A313FA" w:rsidP="009E4572">
      <w:pPr>
        <w:pStyle w:val="Listenumros"/>
        <w:numPr>
          <w:ilvl w:val="0"/>
          <w:numId w:val="0"/>
        </w:numPr>
        <w:ind w:left="173" w:hanging="173"/>
        <w:rPr>
          <w:b/>
          <w:bCs/>
        </w:rPr>
      </w:pPr>
      <w:r w:rsidRPr="00327B49">
        <w:rPr>
          <w:b/>
          <w:bCs/>
        </w:rPr>
        <w:t xml:space="preserve">Voici ci-dessous : </w:t>
      </w:r>
    </w:p>
    <w:p w14:paraId="45A6564E" w14:textId="04169EDF" w:rsidR="008117F0" w:rsidRPr="009E4572" w:rsidRDefault="00EF3784" w:rsidP="009E4572">
      <w:pPr>
        <w:pStyle w:val="Listenumros"/>
        <w:numPr>
          <w:ilvl w:val="0"/>
          <w:numId w:val="0"/>
        </w:numPr>
        <w:ind w:left="173" w:hanging="173"/>
        <w:rPr>
          <w:b/>
          <w:bCs/>
        </w:rPr>
      </w:pPr>
      <w:r>
        <w:rPr>
          <w:noProof/>
        </w:rPr>
        <w:drawing>
          <wp:inline distT="0" distB="0" distL="0" distR="0" wp14:anchorId="413AF135" wp14:editId="1562A213">
            <wp:extent cx="6787329" cy="2984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65957" cy="30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DB3C" w14:textId="77777777" w:rsidR="00E07F83" w:rsidRDefault="00E07F83" w:rsidP="00C3494A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6A18C1F7" w14:textId="77777777" w:rsidR="00E07F83" w:rsidRDefault="00E07F83" w:rsidP="00C3494A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3C3A5841" w14:textId="791CAC53" w:rsidR="00C3494A" w:rsidRDefault="00327B49" w:rsidP="00C3494A">
      <w:pPr>
        <w:pStyle w:val="Listenumros"/>
        <w:numPr>
          <w:ilvl w:val="0"/>
          <w:numId w:val="0"/>
        </w:numPr>
        <w:spacing w:after="0"/>
        <w:ind w:left="173" w:hanging="173"/>
        <w:rPr>
          <w:b/>
          <w:bCs/>
        </w:rPr>
      </w:pPr>
      <w:r>
        <w:t xml:space="preserve">Nous avons </w:t>
      </w:r>
      <w:r w:rsidR="00064420">
        <w:t>entré</w:t>
      </w:r>
      <w:r>
        <w:t xml:space="preserve"> en </w:t>
      </w:r>
      <w:r w:rsidR="00064420">
        <w:t>paramètre</w:t>
      </w:r>
      <w:r w:rsidR="00B322A3">
        <w:t>s</w:t>
      </w:r>
      <w:r>
        <w:t xml:space="preserve"> le </w:t>
      </w:r>
      <w:r w:rsidRPr="00206253">
        <w:rPr>
          <w:b/>
          <w:bCs/>
        </w:rPr>
        <w:t>mois</w:t>
      </w:r>
      <w:r>
        <w:t xml:space="preserve"> et l’</w:t>
      </w:r>
      <w:r w:rsidRPr="00206253">
        <w:rPr>
          <w:b/>
          <w:bCs/>
        </w:rPr>
        <w:t xml:space="preserve">année </w:t>
      </w:r>
      <w:r>
        <w:t xml:space="preserve">dans la fonction </w:t>
      </w:r>
      <w:r w:rsidRPr="00206253">
        <w:rPr>
          <w:b/>
          <w:bCs/>
        </w:rPr>
        <w:t>extraireNbIncidents</w:t>
      </w:r>
      <w:r w:rsidR="00A35F78">
        <w:rPr>
          <w:b/>
          <w:bCs/>
        </w:rPr>
        <w:t>.</w:t>
      </w:r>
    </w:p>
    <w:p w14:paraId="61BD6DC9" w14:textId="77777777" w:rsidR="00E07F83" w:rsidRDefault="00E07F83" w:rsidP="00C3494A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7E396C22" w14:textId="56025820" w:rsidR="00465921" w:rsidRDefault="008B132C" w:rsidP="00C3494A">
      <w:pPr>
        <w:pStyle w:val="Listenumros"/>
        <w:numPr>
          <w:ilvl w:val="0"/>
          <w:numId w:val="0"/>
        </w:numPr>
        <w:spacing w:after="0"/>
        <w:ind w:left="173" w:hanging="173"/>
      </w:pPr>
      <w:r>
        <w:t>Pour conclure, n</w:t>
      </w:r>
      <w:r w:rsidR="00A35F78">
        <w:t>ous avons donc</w:t>
      </w:r>
      <w:r w:rsidR="00C3494A">
        <w:t xml:space="preserve"> </w:t>
      </w:r>
      <w:r w:rsidR="00D963B8">
        <w:t>de nouvelle</w:t>
      </w:r>
      <w:r w:rsidR="00BB7D7B">
        <w:t>s</w:t>
      </w:r>
      <w:r w:rsidR="00D963B8">
        <w:t xml:space="preserve"> variables</w:t>
      </w:r>
      <w:r w:rsidR="00BB7D7B">
        <w:t xml:space="preserve"> </w:t>
      </w:r>
      <w:r w:rsidR="00B660DB">
        <w:t xml:space="preserve">comme le </w:t>
      </w:r>
      <w:r w:rsidR="00B660DB" w:rsidRPr="005208D5">
        <w:rPr>
          <w:b/>
          <w:bCs/>
        </w:rPr>
        <w:t>mois</w:t>
      </w:r>
      <w:r w:rsidR="00B660DB">
        <w:t xml:space="preserve"> et l’</w:t>
      </w:r>
      <w:r w:rsidR="00B660DB" w:rsidRPr="005208D5">
        <w:rPr>
          <w:b/>
          <w:bCs/>
        </w:rPr>
        <w:t>année</w:t>
      </w:r>
      <w:r w:rsidR="00B660DB">
        <w:t xml:space="preserve"> </w:t>
      </w:r>
      <w:r w:rsidR="00F87A99">
        <w:t xml:space="preserve">car </w:t>
      </w:r>
      <w:r w:rsidR="001161A3">
        <w:t>ce sont</w:t>
      </w:r>
      <w:r w:rsidR="00B660DB">
        <w:t xml:space="preserve"> les seul</w:t>
      </w:r>
      <w:r w:rsidR="002A6164">
        <w:t xml:space="preserve">s </w:t>
      </w:r>
      <w:r w:rsidR="00B660DB">
        <w:t xml:space="preserve">informations au niveau de la période d’observation </w:t>
      </w:r>
      <w:r w:rsidR="00D643BB">
        <w:t>que nous devons utiliser.</w:t>
      </w:r>
    </w:p>
    <w:p w14:paraId="31026C0D" w14:textId="77777777" w:rsidR="008117F0" w:rsidRDefault="008117F0" w:rsidP="00C3494A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7B4D83E5" w14:textId="77777777" w:rsidR="008117F0" w:rsidRDefault="008117F0" w:rsidP="00C3494A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2C16CEFF" w14:textId="77777777" w:rsidR="00F44282" w:rsidRDefault="00F44282" w:rsidP="00C3494A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348B84B4" w14:textId="77777777" w:rsidR="00F44282" w:rsidRDefault="00F44282" w:rsidP="00C3494A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1EEC95F9" w14:textId="77777777" w:rsidR="00F44282" w:rsidRDefault="00F44282" w:rsidP="00C3494A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0A04E328" w14:textId="77777777" w:rsidR="00F44282" w:rsidRDefault="00F44282" w:rsidP="00C3494A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5A9E3AC2" w14:textId="754242AD" w:rsidR="00465921" w:rsidRDefault="00465921" w:rsidP="00C3494A">
      <w:pPr>
        <w:pStyle w:val="Listenumros"/>
        <w:numPr>
          <w:ilvl w:val="0"/>
          <w:numId w:val="0"/>
        </w:numPr>
        <w:spacing w:after="0"/>
        <w:ind w:left="173" w:hanging="173"/>
        <w:rPr>
          <w:b/>
          <w:bCs/>
        </w:rPr>
      </w:pPr>
      <w:r>
        <w:t xml:space="preserve">Nous les avons aussi </w:t>
      </w:r>
      <w:r w:rsidR="0088061F">
        <w:t>déclarées</w:t>
      </w:r>
      <w:r>
        <w:t xml:space="preserve"> dans la fonction </w:t>
      </w:r>
      <w:r w:rsidR="0088061F" w:rsidRPr="0088061F">
        <w:rPr>
          <w:b/>
          <w:bCs/>
        </w:rPr>
        <w:t>ChargerAnomalies</w:t>
      </w:r>
      <w:r w:rsidR="00374DC7">
        <w:rPr>
          <w:b/>
          <w:bCs/>
        </w:rPr>
        <w:t xml:space="preserve"> </w:t>
      </w:r>
      <w:r w:rsidR="0088061F">
        <w:t xml:space="preserve">avec le </w:t>
      </w:r>
      <w:r w:rsidR="0088061F" w:rsidRPr="0088061F">
        <w:rPr>
          <w:b/>
          <w:bCs/>
        </w:rPr>
        <w:t>Dim</w:t>
      </w:r>
      <w:r w:rsidR="000E6E94">
        <w:rPr>
          <w:b/>
          <w:bCs/>
        </w:rPr>
        <w:t xml:space="preserve">. </w:t>
      </w:r>
    </w:p>
    <w:p w14:paraId="28D622E7" w14:textId="3A05AF4A" w:rsidR="00E25128" w:rsidRDefault="00E25128" w:rsidP="00C3494A">
      <w:pPr>
        <w:pStyle w:val="Listenumros"/>
        <w:numPr>
          <w:ilvl w:val="0"/>
          <w:numId w:val="0"/>
        </w:numPr>
        <w:spacing w:after="0"/>
        <w:ind w:left="173" w:hanging="173"/>
        <w:rPr>
          <w:b/>
          <w:bCs/>
        </w:rPr>
      </w:pPr>
    </w:p>
    <w:p w14:paraId="07228CA4" w14:textId="11EFC71F" w:rsidR="00E25128" w:rsidRDefault="00E25128" w:rsidP="008117F0">
      <w:pPr>
        <w:pStyle w:val="Listenumros"/>
        <w:numPr>
          <w:ilvl w:val="0"/>
          <w:numId w:val="0"/>
        </w:numPr>
        <w:spacing w:after="0"/>
        <w:ind w:left="173" w:hanging="173"/>
        <w:jc w:val="center"/>
      </w:pPr>
      <w:r>
        <w:rPr>
          <w:noProof/>
        </w:rPr>
        <w:drawing>
          <wp:inline distT="0" distB="0" distL="0" distR="0" wp14:anchorId="36B69E58" wp14:editId="521A42B7">
            <wp:extent cx="3774829" cy="26963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0370" cy="2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EC11" w14:textId="77777777" w:rsidR="005208D5" w:rsidRDefault="005208D5" w:rsidP="00C3494A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31D07FA7" w14:textId="77777777" w:rsidR="008117F0" w:rsidRDefault="008117F0" w:rsidP="005122EC">
      <w:pPr>
        <w:pStyle w:val="Listenumros"/>
        <w:numPr>
          <w:ilvl w:val="0"/>
          <w:numId w:val="0"/>
        </w:numPr>
        <w:spacing w:after="0"/>
        <w:ind w:left="173" w:hanging="173"/>
        <w:jc w:val="center"/>
      </w:pPr>
    </w:p>
    <w:p w14:paraId="32457D23" w14:textId="77777777" w:rsidR="009E4572" w:rsidRDefault="009E4572" w:rsidP="005122EC">
      <w:pPr>
        <w:pStyle w:val="Listenumros"/>
        <w:numPr>
          <w:ilvl w:val="0"/>
          <w:numId w:val="0"/>
        </w:numPr>
        <w:spacing w:after="0"/>
        <w:ind w:left="173" w:hanging="173"/>
        <w:jc w:val="center"/>
      </w:pPr>
    </w:p>
    <w:p w14:paraId="24FE05B9" w14:textId="77777777" w:rsidR="009E4572" w:rsidRDefault="009E4572" w:rsidP="005122EC">
      <w:pPr>
        <w:pStyle w:val="Listenumros"/>
        <w:numPr>
          <w:ilvl w:val="0"/>
          <w:numId w:val="0"/>
        </w:numPr>
        <w:spacing w:after="0"/>
        <w:ind w:left="173" w:hanging="173"/>
        <w:jc w:val="center"/>
      </w:pPr>
    </w:p>
    <w:p w14:paraId="537D0137" w14:textId="2EDE660E" w:rsidR="006C4225" w:rsidRDefault="005208D5" w:rsidP="005122EC">
      <w:pPr>
        <w:pStyle w:val="Listenumros"/>
        <w:numPr>
          <w:ilvl w:val="0"/>
          <w:numId w:val="0"/>
        </w:numPr>
        <w:spacing w:after="0"/>
        <w:ind w:left="173" w:hanging="173"/>
        <w:jc w:val="center"/>
      </w:pPr>
      <w:r>
        <w:t xml:space="preserve">Ensuite, </w:t>
      </w:r>
      <w:r w:rsidR="00B8568D">
        <w:t xml:space="preserve">les variables que nous avons utilisé dans la fonction </w:t>
      </w:r>
      <w:r w:rsidR="00B8568D" w:rsidRPr="00B8568D">
        <w:rPr>
          <w:b/>
          <w:bCs/>
        </w:rPr>
        <w:t>ChargerAnomalies</w:t>
      </w:r>
      <w:r w:rsidR="00B8568D">
        <w:t xml:space="preserve"> </w:t>
      </w:r>
      <w:r w:rsidR="00EB3C6E">
        <w:t xml:space="preserve">ont été </w:t>
      </w:r>
      <w:r w:rsidR="00FA2246">
        <w:t>reprisent</w:t>
      </w:r>
      <w:r w:rsidR="00EB3C6E">
        <w:t> :</w:t>
      </w:r>
    </w:p>
    <w:p w14:paraId="2A2DC1EF" w14:textId="77777777" w:rsidR="006C4225" w:rsidRDefault="006C4225" w:rsidP="00C3494A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44E3ED96" w14:textId="0189725C" w:rsidR="00A84875" w:rsidRDefault="006C4225" w:rsidP="00C3494A">
      <w:pPr>
        <w:pStyle w:val="Listenumros"/>
        <w:numPr>
          <w:ilvl w:val="0"/>
          <w:numId w:val="0"/>
        </w:numPr>
        <w:spacing w:after="0"/>
        <w:ind w:left="173" w:hanging="173"/>
      </w:pPr>
      <w:r>
        <w:rPr>
          <w:noProof/>
        </w:rPr>
        <w:drawing>
          <wp:inline distT="0" distB="0" distL="0" distR="0" wp14:anchorId="688CD359" wp14:editId="3F6B8930">
            <wp:extent cx="4607169" cy="1402182"/>
            <wp:effectExtent l="0" t="0" r="3175" b="762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3160" cy="14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15F5" w14:textId="5CC11FB5" w:rsidR="00A84875" w:rsidRDefault="00A84875" w:rsidP="00C3494A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77EA5C6F" w14:textId="74E90DED" w:rsidR="00A84875" w:rsidRDefault="00A84875" w:rsidP="00C3494A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533FC460" w14:textId="5EC45B6B" w:rsidR="00A84875" w:rsidRDefault="00A84875" w:rsidP="00A84875">
      <w:pPr>
        <w:pStyle w:val="Listenumros"/>
        <w:numPr>
          <w:ilvl w:val="0"/>
          <w:numId w:val="45"/>
        </w:numPr>
        <w:spacing w:after="0"/>
      </w:pPr>
      <w:r>
        <w:t>Nous avons aussi modifié l</w:t>
      </w:r>
      <w:r w:rsidR="005D59A3">
        <w:t xml:space="preserve">e calcul de l’année </w:t>
      </w:r>
      <w:r w:rsidR="004314C8">
        <w:t>pour avoir le préfixe</w:t>
      </w:r>
      <w:r w:rsidR="005D26A3">
        <w:t xml:space="preserve"> avec la bonne variables</w:t>
      </w:r>
      <w:r w:rsidR="004314C8">
        <w:t xml:space="preserve">. </w:t>
      </w:r>
    </w:p>
    <w:p w14:paraId="7F1130F0" w14:textId="77777777" w:rsidR="005D26A3" w:rsidRDefault="005D26A3" w:rsidP="004314C8">
      <w:pPr>
        <w:pStyle w:val="Listenumros"/>
        <w:numPr>
          <w:ilvl w:val="0"/>
          <w:numId w:val="0"/>
        </w:numPr>
        <w:spacing w:after="0"/>
        <w:ind w:left="720"/>
      </w:pPr>
    </w:p>
    <w:p w14:paraId="46257963" w14:textId="519292A9" w:rsidR="004314C8" w:rsidRDefault="004314C8" w:rsidP="004314C8">
      <w:pPr>
        <w:pStyle w:val="Listenumros"/>
        <w:numPr>
          <w:ilvl w:val="0"/>
          <w:numId w:val="0"/>
        </w:numPr>
        <w:spacing w:after="0"/>
        <w:ind w:left="720"/>
      </w:pPr>
      <w:r>
        <w:t xml:space="preserve">Pour cela nous avons fait ceci : </w:t>
      </w:r>
    </w:p>
    <w:p w14:paraId="47DBC9BA" w14:textId="4BF46042" w:rsidR="004314C8" w:rsidRDefault="004314C8" w:rsidP="004314C8">
      <w:pPr>
        <w:pStyle w:val="Listenumros"/>
        <w:numPr>
          <w:ilvl w:val="0"/>
          <w:numId w:val="0"/>
        </w:numPr>
        <w:spacing w:after="0"/>
        <w:ind w:left="720"/>
      </w:pPr>
    </w:p>
    <w:p w14:paraId="791D90A0" w14:textId="4F1EF65D" w:rsidR="00B24DAE" w:rsidRPr="00A35F78" w:rsidRDefault="00B24DAE" w:rsidP="004314C8">
      <w:pPr>
        <w:pStyle w:val="Listenumros"/>
        <w:numPr>
          <w:ilvl w:val="0"/>
          <w:numId w:val="0"/>
        </w:numPr>
        <w:spacing w:after="0"/>
        <w:ind w:left="720"/>
      </w:pPr>
      <w:r>
        <w:rPr>
          <w:noProof/>
        </w:rPr>
        <w:drawing>
          <wp:inline distT="0" distB="0" distL="0" distR="0" wp14:anchorId="71DE34CF" wp14:editId="29EF1208">
            <wp:extent cx="3880338" cy="490149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0868" cy="5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2ABC" w14:textId="234A0843" w:rsidR="00EE6F71" w:rsidRDefault="00EE6F71" w:rsidP="00193364">
      <w:pPr>
        <w:pStyle w:val="Listenumros"/>
        <w:numPr>
          <w:ilvl w:val="0"/>
          <w:numId w:val="0"/>
        </w:numPr>
        <w:ind w:left="173" w:hanging="173"/>
      </w:pPr>
    </w:p>
    <w:p w14:paraId="386518AA" w14:textId="6EC2900D" w:rsidR="00F70705" w:rsidRDefault="000B4FF6" w:rsidP="00193364">
      <w:pPr>
        <w:pStyle w:val="Listenumros"/>
        <w:numPr>
          <w:ilvl w:val="0"/>
          <w:numId w:val="0"/>
        </w:numPr>
        <w:ind w:left="173" w:hanging="173"/>
      </w:pPr>
      <w:r>
        <w:t xml:space="preserve">Pour commencer, nous devons récupérer la période d’observation </w:t>
      </w:r>
      <w:r w:rsidR="002A5394">
        <w:t>à</w:t>
      </w:r>
      <w:r w:rsidR="00522156">
        <w:t xml:space="preserve"> partir du </w:t>
      </w:r>
      <w:r w:rsidR="00366CCD">
        <w:t>fichier d’export et ensuite de la coller dans la feuille liste_incidents</w:t>
      </w:r>
      <w:r w:rsidR="002A5394">
        <w:t xml:space="preserve">. </w:t>
      </w:r>
    </w:p>
    <w:p w14:paraId="2530E819" w14:textId="0AF77CD9" w:rsidR="00533221" w:rsidRDefault="00F70705" w:rsidP="00193364">
      <w:pPr>
        <w:pStyle w:val="Listenumros"/>
        <w:numPr>
          <w:ilvl w:val="0"/>
          <w:numId w:val="0"/>
        </w:numPr>
        <w:ind w:left="173" w:hanging="173"/>
      </w:pPr>
      <w:r>
        <w:t>Pour cela</w:t>
      </w:r>
      <w:r w:rsidR="00533221">
        <w:t xml:space="preserve"> : </w:t>
      </w:r>
      <w:r w:rsidR="004C382B">
        <w:tab/>
      </w:r>
      <w:r w:rsidR="004C382B">
        <w:tab/>
      </w:r>
      <w:r w:rsidR="004C382B" w:rsidRPr="00A847C5">
        <w:rPr>
          <w:b/>
          <w:bCs/>
        </w:rPr>
        <w:t>(Screen)</w:t>
      </w:r>
    </w:p>
    <w:p w14:paraId="10B9C752" w14:textId="77777777" w:rsidR="00415723" w:rsidRDefault="00B32C10" w:rsidP="00EB4D5D">
      <w:pPr>
        <w:pStyle w:val="Listenumros"/>
        <w:numPr>
          <w:ilvl w:val="0"/>
          <w:numId w:val="0"/>
        </w:numPr>
        <w:spacing w:after="0"/>
        <w:ind w:left="173" w:hanging="173"/>
        <w:sectPr w:rsidR="00415723" w:rsidSect="005D26A3">
          <w:headerReference w:type="default" r:id="rId29"/>
          <w:pgSz w:w="11906" w:h="16838" w:code="9"/>
          <w:pgMar w:top="3067" w:right="1080" w:bottom="720" w:left="1080" w:header="720" w:footer="720" w:gutter="0"/>
          <w:cols w:space="720"/>
          <w:docGrid w:linePitch="360"/>
        </w:sectPr>
      </w:pPr>
      <w:r>
        <w:t>Pour répondre aux</w:t>
      </w:r>
      <w:r w:rsidR="001D2516">
        <w:t xml:space="preserve"> nouvelles attentes de l’utilisateur,</w:t>
      </w:r>
      <w:r w:rsidR="00656194">
        <w:t xml:space="preserve"> j’ai été </w:t>
      </w:r>
      <w:r w:rsidR="008C2737">
        <w:t>obligé</w:t>
      </w:r>
      <w:r w:rsidR="00656194">
        <w:t xml:space="preserve"> de modifier mon code</w:t>
      </w:r>
      <w:r w:rsidR="00344F66">
        <w:t xml:space="preserve">. </w:t>
      </w:r>
    </w:p>
    <w:p w14:paraId="661C9038" w14:textId="22E828D2" w:rsidR="00EB4D5D" w:rsidRDefault="00EB4D5D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6421654B" w14:textId="77777777" w:rsidR="00344F66" w:rsidRDefault="00344F66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0C74CAB4" w14:textId="77777777" w:rsidR="006140C4" w:rsidRDefault="006140C4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14081FE8" w14:textId="77777777" w:rsidR="006140C4" w:rsidRDefault="006140C4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653DC924" w14:textId="77777777" w:rsidR="006140C4" w:rsidRDefault="006140C4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3B6777F4" w14:textId="77777777" w:rsidR="006140C4" w:rsidRDefault="006140C4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201A460D" w14:textId="77777777" w:rsidR="006140C4" w:rsidRDefault="006140C4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4BF0558F" w14:textId="473F9433" w:rsidR="001D2516" w:rsidRDefault="00D33B80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t xml:space="preserve">Puis </w:t>
      </w:r>
      <w:r w:rsidR="00656194">
        <w:t>j’ai commencé par modifier le</w:t>
      </w:r>
      <w:r w:rsidR="00444718">
        <w:t>s</w:t>
      </w:r>
      <w:r w:rsidR="00656194">
        <w:t xml:space="preserve"> nom</w:t>
      </w:r>
      <w:r w:rsidR="00444718">
        <w:t>s</w:t>
      </w:r>
      <w:r w:rsidR="00656194">
        <w:t xml:space="preserve"> des variables dans plusieurs </w:t>
      </w:r>
      <w:r w:rsidR="00E575D4">
        <w:t>fonctions.</w:t>
      </w:r>
      <w:r w:rsidR="00656194">
        <w:t xml:space="preserve"> </w:t>
      </w:r>
    </w:p>
    <w:p w14:paraId="02AA2111" w14:textId="1F06B4F7" w:rsidR="00CD7D8C" w:rsidRDefault="00B32C10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t>La modification doit être très précise</w:t>
      </w:r>
      <w:r w:rsidR="00EB4D5D">
        <w:t xml:space="preserve">. </w:t>
      </w:r>
      <w:r w:rsidR="0052666D">
        <w:t>Je vous mets ci-dessous</w:t>
      </w:r>
      <w:r w:rsidR="00D33B80">
        <w:t xml:space="preserve"> toute les modifications réaliser dans l</w:t>
      </w:r>
      <w:r w:rsidR="004C382B">
        <w:t>a</w:t>
      </w:r>
      <w:r w:rsidR="00D33B80">
        <w:t xml:space="preserve"> boucle</w:t>
      </w:r>
      <w:r w:rsidR="00717F1E">
        <w:t xml:space="preserve"> de ma fonction </w:t>
      </w:r>
      <w:r w:rsidR="00717F1E" w:rsidRPr="0066560C">
        <w:rPr>
          <w:b/>
          <w:bCs/>
        </w:rPr>
        <w:t>extraireNbIncidents</w:t>
      </w:r>
      <w:r w:rsidR="009635AA">
        <w:rPr>
          <w:b/>
          <w:bCs/>
        </w:rPr>
        <w:t>.</w:t>
      </w:r>
    </w:p>
    <w:p w14:paraId="3C379112" w14:textId="3AC52500" w:rsidR="00256A8E" w:rsidRDefault="00256A8E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55EDAF04" w14:textId="6A0022E7" w:rsidR="00012E4F" w:rsidRDefault="00256A8E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rPr>
          <w:noProof/>
        </w:rPr>
        <w:drawing>
          <wp:inline distT="0" distB="0" distL="0" distR="0" wp14:anchorId="5F295985" wp14:editId="3218605A">
            <wp:extent cx="10147298" cy="1471490"/>
            <wp:effectExtent l="0" t="0" r="698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241964" cy="148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89A5" w14:textId="5DADDDF9" w:rsidR="00012E4F" w:rsidRDefault="00012E4F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t>Je vais d’abord vous expliquer pourquoi nous avons réalisé toutes ses modifications</w:t>
      </w:r>
      <w:r w:rsidR="00491656">
        <w:t xml:space="preserve">. </w:t>
      </w:r>
    </w:p>
    <w:p w14:paraId="72297A09" w14:textId="3C3BB0A4" w:rsidR="00491656" w:rsidRDefault="00491656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3B0151B9" w14:textId="77777777" w:rsidR="00B3750A" w:rsidRDefault="00491656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t xml:space="preserve">Pour cela j’aimerais comparer avec l’ancienne version de ma boucle. </w:t>
      </w:r>
    </w:p>
    <w:p w14:paraId="39CA05AA" w14:textId="77777777" w:rsidR="00B3750A" w:rsidRDefault="00B3750A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208AFE09" w14:textId="3CA8FBA0" w:rsidR="00882F6C" w:rsidRDefault="00882F6C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t xml:space="preserve"> </w:t>
      </w:r>
    </w:p>
    <w:p w14:paraId="58F469B4" w14:textId="2EB994B7" w:rsidR="00491656" w:rsidRPr="00882F6C" w:rsidRDefault="00882F6C" w:rsidP="00882F6C">
      <w:pPr>
        <w:pStyle w:val="Listenumros"/>
        <w:numPr>
          <w:ilvl w:val="0"/>
          <w:numId w:val="0"/>
        </w:numPr>
        <w:spacing w:after="0"/>
        <w:ind w:left="173" w:hanging="173"/>
        <w:jc w:val="center"/>
        <w:rPr>
          <w:b/>
          <w:bCs/>
        </w:rPr>
      </w:pPr>
      <w:r w:rsidRPr="00882F6C">
        <w:rPr>
          <w:b/>
          <w:bCs/>
        </w:rPr>
        <w:t>Voici l’ancienne version</w:t>
      </w:r>
    </w:p>
    <w:p w14:paraId="36328B03" w14:textId="6C0C31D3" w:rsidR="00491656" w:rsidRDefault="00882F6C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rPr>
          <w:noProof/>
        </w:rPr>
        <w:drawing>
          <wp:inline distT="0" distB="0" distL="0" distR="0" wp14:anchorId="2AE05D9F" wp14:editId="5905CACB">
            <wp:extent cx="10207684" cy="1019908"/>
            <wp:effectExtent l="0" t="0" r="3175" b="889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276569" cy="102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A16C" w14:textId="560DF8CB" w:rsidR="00012E4F" w:rsidRDefault="00012E4F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20D8CC36" w14:textId="77777777" w:rsidR="00BC1A85" w:rsidRDefault="00BC1A85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1693FE60" w14:textId="77777777" w:rsidR="00BC1A85" w:rsidRDefault="00BC1A85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772A4329" w14:textId="77777777" w:rsidR="00BC1A85" w:rsidRDefault="00BC1A85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05180BA6" w14:textId="77777777" w:rsidR="00BC1A85" w:rsidRDefault="00BC1A85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79D634C9" w14:textId="77777777" w:rsidR="00282AE5" w:rsidRDefault="00282AE5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710E6B98" w14:textId="539AEF2B" w:rsidR="000D0194" w:rsidRDefault="000D0194" w:rsidP="00EB4D5D">
      <w:pPr>
        <w:pStyle w:val="Listenumros"/>
        <w:numPr>
          <w:ilvl w:val="0"/>
          <w:numId w:val="0"/>
        </w:numPr>
        <w:spacing w:after="0"/>
        <w:ind w:left="173" w:hanging="173"/>
        <w:rPr>
          <w:b/>
          <w:bCs/>
        </w:rPr>
      </w:pPr>
      <w:r>
        <w:t xml:space="preserve">Nous avons </w:t>
      </w:r>
      <w:r w:rsidR="00E67920">
        <w:t>supprimé</w:t>
      </w:r>
      <w:r>
        <w:t xml:space="preserve"> toutes les variables que nous avons plus besoin comme </w:t>
      </w:r>
      <w:r w:rsidR="00934D6B" w:rsidRPr="00934D6B">
        <w:rPr>
          <w:b/>
          <w:bCs/>
        </w:rPr>
        <w:t>annéeD</w:t>
      </w:r>
      <w:r w:rsidR="00E67920" w:rsidRPr="00934D6B">
        <w:rPr>
          <w:b/>
          <w:bCs/>
        </w:rPr>
        <w:t>ébut</w:t>
      </w:r>
      <w:r w:rsidR="00E67920">
        <w:t xml:space="preserve">, </w:t>
      </w:r>
      <w:r w:rsidR="00934D6B" w:rsidRPr="00934D6B">
        <w:rPr>
          <w:b/>
          <w:bCs/>
        </w:rPr>
        <w:t>annéeF</w:t>
      </w:r>
      <w:r w:rsidR="00E67920" w:rsidRPr="00934D6B">
        <w:rPr>
          <w:b/>
          <w:bCs/>
        </w:rPr>
        <w:t>in</w:t>
      </w:r>
      <w:r w:rsidR="00E67920">
        <w:t xml:space="preserve">, </w:t>
      </w:r>
      <w:r w:rsidR="00E67920" w:rsidRPr="00934D6B">
        <w:rPr>
          <w:b/>
          <w:bCs/>
        </w:rPr>
        <w:t>moi</w:t>
      </w:r>
      <w:r w:rsidR="00934D6B" w:rsidRPr="00934D6B">
        <w:rPr>
          <w:b/>
          <w:bCs/>
        </w:rPr>
        <w:t>sD</w:t>
      </w:r>
      <w:r w:rsidR="00E67920" w:rsidRPr="00934D6B">
        <w:rPr>
          <w:b/>
          <w:bCs/>
        </w:rPr>
        <w:t>ébut</w:t>
      </w:r>
      <w:r w:rsidR="00E67920">
        <w:t xml:space="preserve"> et </w:t>
      </w:r>
      <w:r w:rsidR="00E67920" w:rsidRPr="00934D6B">
        <w:rPr>
          <w:b/>
          <w:bCs/>
        </w:rPr>
        <w:t>mois</w:t>
      </w:r>
      <w:r w:rsidR="00934D6B" w:rsidRPr="00934D6B">
        <w:rPr>
          <w:b/>
          <w:bCs/>
        </w:rPr>
        <w:t>F</w:t>
      </w:r>
      <w:r w:rsidR="00E67920" w:rsidRPr="00934D6B">
        <w:rPr>
          <w:b/>
          <w:bCs/>
        </w:rPr>
        <w:t>in</w:t>
      </w:r>
      <w:r w:rsidR="00030036">
        <w:rPr>
          <w:b/>
          <w:bCs/>
        </w:rPr>
        <w:t xml:space="preserve">. </w:t>
      </w:r>
      <w:r w:rsidR="00914DC6">
        <w:rPr>
          <w:b/>
          <w:bCs/>
        </w:rPr>
        <w:t xml:space="preserve"> </w:t>
      </w:r>
    </w:p>
    <w:p w14:paraId="577D78D9" w14:textId="77777777" w:rsidR="001A3A9B" w:rsidRDefault="001A3A9B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3B7EED54" w14:textId="0493FDCA" w:rsidR="00955801" w:rsidRDefault="00E67920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t xml:space="preserve">Nous avons plus besoin de ses informations car notre période d’observation ne fait plus partie </w:t>
      </w:r>
      <w:r w:rsidR="00934D6B">
        <w:t>d’un intervalle définit</w:t>
      </w:r>
      <w:r w:rsidR="006A658C">
        <w:t xml:space="preserve"> mais plutôt d’un mois et une année </w:t>
      </w:r>
      <w:r w:rsidR="00AD56F4">
        <w:t>définit</w:t>
      </w:r>
      <w:r w:rsidR="00934D6B">
        <w:t>.</w:t>
      </w:r>
      <w:r w:rsidR="001F1E19">
        <w:t xml:space="preserve"> </w:t>
      </w:r>
      <w:r w:rsidR="00FB5060">
        <w:t xml:space="preserve"> </w:t>
      </w:r>
    </w:p>
    <w:p w14:paraId="47823C2F" w14:textId="77777777" w:rsidR="00955801" w:rsidRDefault="00955801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5ABCED15" w14:textId="4495F399" w:rsidR="007B6191" w:rsidRDefault="0098541A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t>Pour cela, n</w:t>
      </w:r>
      <w:r w:rsidR="00955801">
        <w:t xml:space="preserve">ous avons </w:t>
      </w:r>
      <w:r w:rsidR="00030036">
        <w:t>modifier les signes</w:t>
      </w:r>
      <w:r w:rsidR="007026DD">
        <w:t xml:space="preserve"> de supériorité</w:t>
      </w:r>
      <w:r w:rsidR="00030036">
        <w:t xml:space="preserve"> </w:t>
      </w:r>
      <w:r w:rsidR="001F1E19">
        <w:t xml:space="preserve">car </w:t>
      </w:r>
      <w:r w:rsidR="000F5EC9">
        <w:t xml:space="preserve">il y a aucun intérêt </w:t>
      </w:r>
      <w:r w:rsidR="007B6191">
        <w:t>à</w:t>
      </w:r>
      <w:r w:rsidR="000F5EC9">
        <w:t xml:space="preserve"> comparer nos date si elle est </w:t>
      </w:r>
      <w:r w:rsidR="00C402E8">
        <w:t>supérieure ou inférieure</w:t>
      </w:r>
      <w:r w:rsidR="007B6191">
        <w:t>.</w:t>
      </w:r>
    </w:p>
    <w:p w14:paraId="47AF0F52" w14:textId="77777777" w:rsidR="002D6451" w:rsidRDefault="002D6451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0D311C12" w14:textId="77777777" w:rsidR="00731541" w:rsidRDefault="007B6191" w:rsidP="00EB4D5D">
      <w:pPr>
        <w:pStyle w:val="Listenumros"/>
        <w:numPr>
          <w:ilvl w:val="0"/>
          <w:numId w:val="0"/>
        </w:numPr>
        <w:spacing w:after="0"/>
        <w:ind w:left="173" w:hanging="173"/>
        <w:sectPr w:rsidR="00731541" w:rsidSect="00415723">
          <w:pgSz w:w="16838" w:h="11906" w:orient="landscape" w:code="9"/>
          <w:pgMar w:top="1080" w:right="3067" w:bottom="1080" w:left="720" w:header="720" w:footer="720" w:gutter="0"/>
          <w:cols w:space="720"/>
          <w:docGrid w:linePitch="360"/>
        </w:sectPr>
      </w:pPr>
      <w:r>
        <w:t xml:space="preserve">Donc nous avons mis </w:t>
      </w:r>
      <w:r w:rsidR="00DD045E" w:rsidRPr="00DD045E">
        <w:rPr>
          <w:b/>
          <w:bCs/>
        </w:rPr>
        <w:t>“</w:t>
      </w:r>
      <w:r w:rsidRPr="00DD045E">
        <w:rPr>
          <w:b/>
          <w:bCs/>
        </w:rPr>
        <w:t> = </w:t>
      </w:r>
      <w:r w:rsidR="00DD045E" w:rsidRPr="00DD045E">
        <w:rPr>
          <w:b/>
          <w:bCs/>
        </w:rPr>
        <w:t>“</w:t>
      </w:r>
      <w:r>
        <w:t xml:space="preserve"> car ce qui nous </w:t>
      </w:r>
      <w:r w:rsidR="00C402E8">
        <w:t>intéresse</w:t>
      </w:r>
      <w:r>
        <w:t xml:space="preserve"> est de savoir si </w:t>
      </w:r>
      <w:r w:rsidR="00A54E6D">
        <w:t xml:space="preserve">nos incident se trouve bien dans </w:t>
      </w:r>
      <w:r w:rsidR="00C402E8">
        <w:t>le mois et l’année</w:t>
      </w:r>
      <w:r w:rsidR="00200CCC">
        <w:t xml:space="preserve"> que l’utilisateur observe</w:t>
      </w:r>
      <w:r w:rsidR="00C402E8">
        <w:t>.</w:t>
      </w:r>
      <w:r w:rsidR="00DD045E">
        <w:t xml:space="preserve"> </w:t>
      </w:r>
    </w:p>
    <w:p w14:paraId="79C48EDD" w14:textId="717D3C14" w:rsidR="00E67920" w:rsidRDefault="00C402E8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lastRenderedPageBreak/>
        <w:t xml:space="preserve"> </w:t>
      </w:r>
    </w:p>
    <w:p w14:paraId="6C76B6C9" w14:textId="214F3009" w:rsidR="0093407E" w:rsidRDefault="0093407E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75F29C36" w14:textId="775FC6BD" w:rsidR="0093407E" w:rsidRDefault="0093407E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30583C11" w14:textId="4405384F" w:rsidR="0093407E" w:rsidRDefault="0093407E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174E0A44" w14:textId="27EC84D5" w:rsidR="0093407E" w:rsidRDefault="0093407E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37B0A6B6" w14:textId="0EF86AF6" w:rsidR="0093407E" w:rsidRDefault="0093407E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032B0AC7" w14:textId="592CEA5A" w:rsidR="0093407E" w:rsidRDefault="0093407E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t xml:space="preserve">Ensuite, j’ai </w:t>
      </w:r>
      <w:r w:rsidR="00D7464B">
        <w:t>dû</w:t>
      </w:r>
      <w:r>
        <w:t xml:space="preserve"> </w:t>
      </w:r>
      <w:r w:rsidR="00D7464B">
        <w:t>modifier</w:t>
      </w:r>
      <w:r w:rsidR="00116E28">
        <w:t xml:space="preserve"> </w:t>
      </w:r>
      <w:r w:rsidR="00AB457B">
        <w:t xml:space="preserve">le test qui nous permet de </w:t>
      </w:r>
      <w:r w:rsidR="001A4778">
        <w:t>vérifier si nos incidents sont bien dans le bon mois et la bonne année de</w:t>
      </w:r>
      <w:r w:rsidR="00E23CAE">
        <w:t xml:space="preserve"> la </w:t>
      </w:r>
      <w:r w:rsidR="008E0288">
        <w:t>période</w:t>
      </w:r>
      <w:r w:rsidR="001A4778">
        <w:t xml:space="preserve"> voulue par l’utilisateur. </w:t>
      </w:r>
    </w:p>
    <w:p w14:paraId="256D9E3F" w14:textId="4CD950FA" w:rsidR="008E0288" w:rsidRDefault="008E0288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0224FBB5" w14:textId="77777777" w:rsidR="0025370D" w:rsidRDefault="0025370D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2B55B312" w14:textId="300E8C52" w:rsidR="00B73582" w:rsidRDefault="008E0288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t xml:space="preserve">Je vous </w:t>
      </w:r>
      <w:r w:rsidR="00B73582">
        <w:t>mets</w:t>
      </w:r>
      <w:r w:rsidR="0026668A">
        <w:t xml:space="preserve"> la suite</w:t>
      </w:r>
      <w:r>
        <w:t xml:space="preserve"> ci-dessous :</w:t>
      </w:r>
    </w:p>
    <w:p w14:paraId="3929FEF4" w14:textId="77777777" w:rsidR="00731541" w:rsidRDefault="00731541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41DC359E" w14:textId="40DE4DA6" w:rsidR="00B73582" w:rsidRDefault="008E0288" w:rsidP="00EB4D5D">
      <w:pPr>
        <w:pStyle w:val="Listenumros"/>
        <w:numPr>
          <w:ilvl w:val="0"/>
          <w:numId w:val="0"/>
        </w:numPr>
        <w:spacing w:after="0"/>
        <w:ind w:left="173" w:hanging="173"/>
        <w:rPr>
          <w:noProof/>
        </w:rPr>
      </w:pPr>
      <w:r>
        <w:t xml:space="preserve"> </w:t>
      </w:r>
    </w:p>
    <w:p w14:paraId="48045711" w14:textId="32249E5D" w:rsidR="008E0288" w:rsidRDefault="00B73582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rPr>
          <w:noProof/>
        </w:rPr>
        <w:drawing>
          <wp:inline distT="0" distB="0" distL="0" distR="0" wp14:anchorId="25CBCF89" wp14:editId="3E0E2CED">
            <wp:extent cx="5475580" cy="703385"/>
            <wp:effectExtent l="0" t="0" r="0" b="1905"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4214" cy="70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4EA6" w14:textId="2AA55062" w:rsidR="008E0288" w:rsidRDefault="00E7401F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t xml:space="preserve">Je vous mets aussi l’ancienne version afin que vous puissiez suivre les évolutions du programme. </w:t>
      </w:r>
    </w:p>
    <w:p w14:paraId="23097DCB" w14:textId="3E2BA572" w:rsidR="00B915D1" w:rsidRDefault="00B915D1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2B76D1F2" w14:textId="08B09BCC" w:rsidR="00B915D1" w:rsidRDefault="00B915D1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rPr>
          <w:noProof/>
        </w:rPr>
        <w:drawing>
          <wp:inline distT="0" distB="0" distL="0" distR="0" wp14:anchorId="7A558E23" wp14:editId="596E0F66">
            <wp:extent cx="10176180" cy="1274445"/>
            <wp:effectExtent l="0" t="0" r="0" b="190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262337" cy="12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9B37" w14:textId="4A734AE1" w:rsidR="008E0288" w:rsidRDefault="008E0288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440C7BF8" w14:textId="4CC4087A" w:rsidR="00577949" w:rsidRDefault="00F145A8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t>Nous n’avons pas</w:t>
      </w:r>
      <w:r w:rsidR="00577949">
        <w:t xml:space="preserve"> besoin du</w:t>
      </w:r>
      <w:r w:rsidR="00577949" w:rsidRPr="00F145A8">
        <w:rPr>
          <w:b/>
          <w:bCs/>
        </w:rPr>
        <w:t xml:space="preserve"> Format</w:t>
      </w:r>
      <w:r w:rsidR="00577949">
        <w:t xml:space="preserve"> car</w:t>
      </w:r>
      <w:r w:rsidR="00DB30AA">
        <w:t xml:space="preserve"> on a directement le mois</w:t>
      </w:r>
      <w:r w:rsidR="000D68E5">
        <w:t>. P</w:t>
      </w:r>
      <w:r w:rsidR="00DB30AA">
        <w:t>our rappel</w:t>
      </w:r>
      <w:r w:rsidR="007E5131">
        <w:t xml:space="preserve">, </w:t>
      </w:r>
      <w:r w:rsidR="00DB30AA">
        <w:t xml:space="preserve">au </w:t>
      </w:r>
      <w:r w:rsidR="000D68E5">
        <w:t>départ</w:t>
      </w:r>
      <w:r w:rsidR="00DB30AA">
        <w:t xml:space="preserve"> nous avons une chaine de caractères qui représente la période d’observation</w:t>
      </w:r>
      <w:r w:rsidR="00ED2911">
        <w:t xml:space="preserve">, donc c’est pour cela qu’il nous ait d’aucune utilité. </w:t>
      </w:r>
    </w:p>
    <w:p w14:paraId="4FBF9FC3" w14:textId="0560E425" w:rsidR="00B95CE6" w:rsidRDefault="00B95CE6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711D0CEC" w14:textId="02859D65" w:rsidR="00B95CE6" w:rsidRDefault="00B95CE6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5AF3CF48" w14:textId="5663E1B6" w:rsidR="00B95CE6" w:rsidRDefault="00B95CE6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50D6EAD1" w14:textId="5FFB3CC0" w:rsidR="00B95CE6" w:rsidRDefault="00B95CE6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44567003" w14:textId="4313E9E6" w:rsidR="00B95CE6" w:rsidRDefault="00B95CE6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6E00E8FB" w14:textId="33F6C983" w:rsidR="00B95CE6" w:rsidRDefault="00B95CE6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1D9D88D3" w14:textId="3F96BF26" w:rsidR="00B95CE6" w:rsidRDefault="00B95CE6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1357E2F7" w14:textId="0CABB09A" w:rsidR="00B95CE6" w:rsidRDefault="00B95CE6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t>Ensuite</w:t>
      </w:r>
      <w:r w:rsidR="00752CF2">
        <w:t>,</w:t>
      </w:r>
      <w:r>
        <w:t xml:space="preserve"> après avoir vue les </w:t>
      </w:r>
      <w:r w:rsidR="00AC5951">
        <w:t>modification</w:t>
      </w:r>
      <w:r>
        <w:t xml:space="preserve"> de la fonction </w:t>
      </w:r>
      <w:r w:rsidRPr="00047D62">
        <w:rPr>
          <w:b/>
          <w:bCs/>
        </w:rPr>
        <w:t>extraireNbIncidents</w:t>
      </w:r>
      <w:r>
        <w:t xml:space="preserve">, </w:t>
      </w:r>
      <w:r w:rsidR="00C0064F">
        <w:t xml:space="preserve">je vous explique les modifications de la fonction </w:t>
      </w:r>
      <w:r w:rsidR="00C0064F" w:rsidRPr="007534F5">
        <w:rPr>
          <w:b/>
          <w:bCs/>
        </w:rPr>
        <w:t>ChargerAnomalies</w:t>
      </w:r>
      <w:r w:rsidR="007534F5">
        <w:t>.</w:t>
      </w:r>
      <w:r w:rsidR="00C0064F" w:rsidRPr="007534F5">
        <w:t xml:space="preserve"> </w:t>
      </w:r>
    </w:p>
    <w:p w14:paraId="119FB6EF" w14:textId="77777777" w:rsidR="001A3A9B" w:rsidRDefault="001A3A9B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7BFBDDD5" w14:textId="05033C92" w:rsidR="0052666D" w:rsidRDefault="0052666D" w:rsidP="00EB4D5D">
      <w:pPr>
        <w:pStyle w:val="Listenumros"/>
        <w:numPr>
          <w:ilvl w:val="0"/>
          <w:numId w:val="0"/>
        </w:numPr>
        <w:spacing w:after="0"/>
        <w:ind w:left="173" w:hanging="173"/>
      </w:pPr>
      <w:r>
        <w:t>Logiquement</w:t>
      </w:r>
      <w:r w:rsidR="009014ED">
        <w:t>,</w:t>
      </w:r>
      <w:r>
        <w:t xml:space="preserve"> si nous avons modifier plusieurs choses dans notre code, nous devons aussi mettre </w:t>
      </w:r>
      <w:r w:rsidR="00203CCA">
        <w:t>à</w:t>
      </w:r>
      <w:r>
        <w:t xml:space="preserve"> jour </w:t>
      </w:r>
      <w:r w:rsidR="00A463CF">
        <w:t>tous</w:t>
      </w:r>
      <w:r>
        <w:t xml:space="preserve"> nos commentaires pour avoir quelques chose</w:t>
      </w:r>
      <w:r w:rsidR="003C3CD6">
        <w:t>s</w:t>
      </w:r>
      <w:r>
        <w:t xml:space="preserve"> de logique</w:t>
      </w:r>
      <w:r w:rsidR="00140113">
        <w:t>s</w:t>
      </w:r>
      <w:r>
        <w:t xml:space="preserve">. </w:t>
      </w:r>
    </w:p>
    <w:p w14:paraId="0A07168D" w14:textId="4CF8E3A2" w:rsidR="00EB4D5D" w:rsidRDefault="00EB4D5D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0341917A" w14:textId="77777777" w:rsidR="00EB4D5D" w:rsidRDefault="00EB4D5D" w:rsidP="00EB4D5D">
      <w:pPr>
        <w:pStyle w:val="Listenumros"/>
        <w:numPr>
          <w:ilvl w:val="0"/>
          <w:numId w:val="0"/>
        </w:numPr>
        <w:spacing w:after="0"/>
        <w:ind w:left="173" w:hanging="173"/>
      </w:pPr>
    </w:p>
    <w:p w14:paraId="30C61383" w14:textId="53B63B0F" w:rsidR="00EE0636" w:rsidRDefault="00EE0636" w:rsidP="00193364">
      <w:pPr>
        <w:pStyle w:val="Listenumros"/>
        <w:numPr>
          <w:ilvl w:val="0"/>
          <w:numId w:val="0"/>
        </w:numPr>
        <w:ind w:left="173" w:hanging="173"/>
      </w:pPr>
      <w:r>
        <w:t xml:space="preserve">Par la suite, nous devons modifier la fonction </w:t>
      </w:r>
      <w:r w:rsidRPr="000913F7">
        <w:rPr>
          <w:b/>
          <w:bCs/>
        </w:rPr>
        <w:t xml:space="preserve">ChargerAnomalies </w:t>
      </w:r>
      <w:r>
        <w:t xml:space="preserve">pour appeler correctement la fonction avec les bons </w:t>
      </w:r>
      <w:r w:rsidR="000913F7">
        <w:t>paramètres.</w:t>
      </w:r>
      <w:r w:rsidR="00B101B5">
        <w:t xml:space="preserve"> </w:t>
      </w:r>
    </w:p>
    <w:p w14:paraId="11048418" w14:textId="754C57CB" w:rsidR="008354ED" w:rsidRDefault="008354ED" w:rsidP="00193364">
      <w:pPr>
        <w:pStyle w:val="Listenumros"/>
        <w:numPr>
          <w:ilvl w:val="0"/>
          <w:numId w:val="0"/>
        </w:numPr>
        <w:ind w:left="173" w:hanging="173"/>
      </w:pPr>
    </w:p>
    <w:p w14:paraId="0CD1071A" w14:textId="1ED04745" w:rsidR="008354ED" w:rsidRPr="00DA204F" w:rsidRDefault="0017401F" w:rsidP="004B729D">
      <w:pPr>
        <w:pStyle w:val="Listenumros"/>
        <w:numPr>
          <w:ilvl w:val="0"/>
          <w:numId w:val="46"/>
        </w:numPr>
      </w:pPr>
      <w:r>
        <w:t>Pour commencer</w:t>
      </w:r>
      <w:r w:rsidR="008354ED">
        <w:t xml:space="preserve">, nous devons copier la date </w:t>
      </w:r>
      <w:r w:rsidR="004B729D">
        <w:t>à</w:t>
      </w:r>
      <w:r w:rsidR="008354ED">
        <w:t xml:space="preserve"> parti</w:t>
      </w:r>
      <w:r w:rsidR="004B729D">
        <w:t>r</w:t>
      </w:r>
      <w:r w:rsidR="008354ED">
        <w:t xml:space="preserve"> du </w:t>
      </w:r>
      <w:r w:rsidR="008354ED" w:rsidRPr="00983352">
        <w:rPr>
          <w:b/>
          <w:bCs/>
        </w:rPr>
        <w:t>ficher export</w:t>
      </w:r>
    </w:p>
    <w:p w14:paraId="374AE773" w14:textId="05415746" w:rsidR="00DA204F" w:rsidRDefault="00DA204F" w:rsidP="00DA204F">
      <w:pPr>
        <w:pStyle w:val="Listenumros"/>
        <w:numPr>
          <w:ilvl w:val="0"/>
          <w:numId w:val="0"/>
        </w:numPr>
        <w:ind w:left="720"/>
      </w:pPr>
      <w:r>
        <w:rPr>
          <w:b/>
          <w:bCs/>
        </w:rPr>
        <w:t>(screen)</w:t>
      </w:r>
    </w:p>
    <w:p w14:paraId="1ACA173A" w14:textId="36BDB98D" w:rsidR="004B729D" w:rsidRDefault="0017401F" w:rsidP="004B729D">
      <w:pPr>
        <w:pStyle w:val="Listenumros"/>
        <w:numPr>
          <w:ilvl w:val="0"/>
          <w:numId w:val="46"/>
        </w:numPr>
      </w:pPr>
      <w:r>
        <w:t xml:space="preserve">Ensuite, coller la date sur la feuille de synthèse </w:t>
      </w:r>
      <w:r w:rsidR="005973B7">
        <w:t xml:space="preserve">dans le bon endroits. </w:t>
      </w:r>
    </w:p>
    <w:p w14:paraId="278414A4" w14:textId="2EBBA339" w:rsidR="00DA204F" w:rsidRDefault="00DA204F" w:rsidP="00DA204F">
      <w:pPr>
        <w:pStyle w:val="Listenumros"/>
        <w:numPr>
          <w:ilvl w:val="0"/>
          <w:numId w:val="0"/>
        </w:numPr>
        <w:ind w:left="720"/>
      </w:pPr>
      <w:r>
        <w:t>(screen)</w:t>
      </w:r>
    </w:p>
    <w:p w14:paraId="2A02E0BA" w14:textId="74E84D6E" w:rsidR="00DA204F" w:rsidRDefault="005973B7" w:rsidP="00DA204F">
      <w:pPr>
        <w:pStyle w:val="Listenumros"/>
        <w:numPr>
          <w:ilvl w:val="0"/>
          <w:numId w:val="46"/>
        </w:numPr>
      </w:pPr>
      <w:r>
        <w:t>Puis, copier à partir de la feuille de synthèse la période d’observation</w:t>
      </w:r>
      <w:r w:rsidR="00D36969">
        <w:t>.</w:t>
      </w:r>
    </w:p>
    <w:p w14:paraId="1001E587" w14:textId="77777777" w:rsidR="00DA204F" w:rsidRDefault="00DA204F" w:rsidP="00161B79">
      <w:pPr>
        <w:pStyle w:val="Listenumros"/>
        <w:numPr>
          <w:ilvl w:val="0"/>
          <w:numId w:val="0"/>
        </w:numPr>
        <w:ind w:left="720"/>
      </w:pPr>
      <w:r>
        <w:rPr>
          <w:b/>
          <w:bCs/>
        </w:rPr>
        <w:t>(screen)</w:t>
      </w:r>
    </w:p>
    <w:p w14:paraId="0EEF5E50" w14:textId="77777777" w:rsidR="00DA204F" w:rsidRDefault="00DA204F" w:rsidP="00DA204F">
      <w:pPr>
        <w:pStyle w:val="Listenumros"/>
        <w:numPr>
          <w:ilvl w:val="0"/>
          <w:numId w:val="0"/>
        </w:numPr>
        <w:ind w:left="720"/>
      </w:pPr>
    </w:p>
    <w:p w14:paraId="2309ED99" w14:textId="25F2B039" w:rsidR="0064230D" w:rsidRDefault="0064230D" w:rsidP="0064230D">
      <w:pPr>
        <w:pStyle w:val="Listenumros"/>
        <w:numPr>
          <w:ilvl w:val="0"/>
          <w:numId w:val="46"/>
        </w:numPr>
      </w:pPr>
      <w:r>
        <w:t>Ensuite</w:t>
      </w:r>
      <w:r w:rsidR="0023029D">
        <w:t xml:space="preserve">, la coller sur notre feuille de liste d’incidents. </w:t>
      </w:r>
      <w:r>
        <w:rPr>
          <w:b/>
          <w:bCs/>
        </w:rPr>
        <w:t>(screen)</w:t>
      </w:r>
    </w:p>
    <w:p w14:paraId="20EE732E" w14:textId="4EECD75B" w:rsidR="00161B79" w:rsidRDefault="00161B79" w:rsidP="0064230D">
      <w:pPr>
        <w:pStyle w:val="Listenumros"/>
        <w:numPr>
          <w:ilvl w:val="0"/>
          <w:numId w:val="0"/>
        </w:numPr>
        <w:ind w:left="720"/>
      </w:pPr>
    </w:p>
    <w:p w14:paraId="01BD2DF5" w14:textId="3CCD1776" w:rsidR="005973B7" w:rsidRDefault="005973B7" w:rsidP="00161B79">
      <w:pPr>
        <w:pStyle w:val="Listenumros"/>
        <w:numPr>
          <w:ilvl w:val="0"/>
          <w:numId w:val="0"/>
        </w:numPr>
        <w:ind w:left="720"/>
      </w:pPr>
    </w:p>
    <w:p w14:paraId="1326411B" w14:textId="77777777" w:rsidR="00161B79" w:rsidRDefault="00161B79" w:rsidP="00193364">
      <w:pPr>
        <w:pStyle w:val="Listenumros"/>
        <w:numPr>
          <w:ilvl w:val="0"/>
          <w:numId w:val="0"/>
        </w:numPr>
        <w:ind w:left="173" w:hanging="173"/>
      </w:pPr>
    </w:p>
    <w:p w14:paraId="2011B444" w14:textId="77777777" w:rsidR="00B57B29" w:rsidRDefault="00B57B29" w:rsidP="00193364">
      <w:pPr>
        <w:pStyle w:val="Listenumros"/>
        <w:numPr>
          <w:ilvl w:val="0"/>
          <w:numId w:val="0"/>
        </w:numPr>
        <w:ind w:left="173" w:hanging="173"/>
      </w:pPr>
    </w:p>
    <w:p w14:paraId="6859BFA0" w14:textId="412E1613" w:rsidR="00B3328A" w:rsidRDefault="00175483" w:rsidP="00193364">
      <w:pPr>
        <w:pStyle w:val="Listenumros"/>
        <w:numPr>
          <w:ilvl w:val="0"/>
          <w:numId w:val="0"/>
        </w:numPr>
        <w:ind w:left="173" w:hanging="173"/>
      </w:pPr>
      <w:r>
        <w:t>Nous devons donc adaptés le programme en sorte qu’il puisse prendre en compte la modification de l’utilisateur. Pour cela nous devons s’</w:t>
      </w:r>
      <w:r w:rsidR="00657068">
        <w:t>intéresser</w:t>
      </w:r>
      <w:r>
        <w:t xml:space="preserve"> </w:t>
      </w:r>
      <w:r w:rsidR="00EE3C47">
        <w:t>à</w:t>
      </w:r>
      <w:r w:rsidR="00657068">
        <w:t xml:space="preserve"> propos du Onchange.</w:t>
      </w:r>
    </w:p>
    <w:p w14:paraId="0BAFE709" w14:textId="55252A75" w:rsidR="0003115A" w:rsidRDefault="0003115A" w:rsidP="0003115A">
      <w:pPr>
        <w:pStyle w:val="Listenumros"/>
        <w:numPr>
          <w:ilvl w:val="0"/>
          <w:numId w:val="45"/>
        </w:numPr>
      </w:pPr>
      <w:r>
        <w:t xml:space="preserve">Pour conclure, mon stage a été très intéressant dans plusieurs secteur comme par exemple, </w:t>
      </w:r>
      <w:r w:rsidR="00EF461E">
        <w:t xml:space="preserve">les aspect technique, les différentes méthodes de travail, les conditions de travail, ensuite </w:t>
      </w:r>
      <w:r w:rsidR="0028607D">
        <w:t xml:space="preserve">les différents savoir. </w:t>
      </w:r>
    </w:p>
    <w:p w14:paraId="213329D6" w14:textId="77777777" w:rsidR="00072BE7" w:rsidRDefault="00072BE7" w:rsidP="00193364">
      <w:pPr>
        <w:pStyle w:val="Listenumros"/>
        <w:numPr>
          <w:ilvl w:val="0"/>
          <w:numId w:val="0"/>
        </w:numPr>
        <w:ind w:left="173" w:hanging="173"/>
      </w:pPr>
    </w:p>
    <w:p w14:paraId="699229E5" w14:textId="7DF8D3BE" w:rsidR="00072BE7" w:rsidRDefault="00072BE7" w:rsidP="00072BE7">
      <w:pPr>
        <w:pStyle w:val="Listenumros"/>
        <w:numPr>
          <w:ilvl w:val="0"/>
          <w:numId w:val="0"/>
        </w:numPr>
        <w:ind w:left="173" w:hanging="173"/>
        <w:sectPr w:rsidR="00072BE7" w:rsidSect="00731541">
          <w:pgSz w:w="16838" w:h="11906" w:orient="landscape" w:code="9"/>
          <w:pgMar w:top="1080" w:right="3067" w:bottom="1080" w:left="720" w:header="720" w:footer="720" w:gutter="0"/>
          <w:cols w:space="720"/>
          <w:docGrid w:linePitch="360"/>
        </w:sectPr>
      </w:pPr>
      <w:r>
        <w:t xml:space="preserve">J’ai </w:t>
      </w:r>
      <w:r w:rsidR="001D6C97">
        <w:t>commencé</w:t>
      </w:r>
      <w:r>
        <w:t xml:space="preserve"> par </w:t>
      </w:r>
      <w:r w:rsidR="00083F55">
        <w:t>effectuer</w:t>
      </w:r>
      <w:r>
        <w:t xml:space="preserve"> des recherche sur internet afin de mieux comprendre le fonctionnement sur le On change</w:t>
      </w:r>
    </w:p>
    <w:p w14:paraId="44028712" w14:textId="2F9FF7BC" w:rsidR="002F3202" w:rsidRDefault="00587EB5" w:rsidP="00E65F4E">
      <w:pPr>
        <w:pStyle w:val="Listenumros"/>
        <w:numPr>
          <w:ilvl w:val="0"/>
          <w:numId w:val="0"/>
        </w:numPr>
        <w:ind w:left="360"/>
      </w:pPr>
      <w:r>
        <w:lastRenderedPageBreak/>
        <w:t xml:space="preserve">Pour conclure, la réalisation de cette fiche de suivi a permis une automatisation </w:t>
      </w:r>
      <w:r w:rsidR="00F82788">
        <w:t xml:space="preserve">grâce au différentes macros que nous avons </w:t>
      </w:r>
      <w:r w:rsidR="002F3202">
        <w:t>créé</w:t>
      </w:r>
      <w:r w:rsidR="00F82788">
        <w:t xml:space="preserve"> par la suite, les différentes fonction et procédure ont permis de réaliser des tâches que l’utilisateur</w:t>
      </w:r>
      <w:r w:rsidR="00CD4711">
        <w:t xml:space="preserve"> é</w:t>
      </w:r>
      <w:r w:rsidR="00E65F4E">
        <w:t>tait</w:t>
      </w:r>
      <w:r w:rsidR="00F82788">
        <w:t xml:space="preserve"> censé faire. Par la suite, </w:t>
      </w:r>
      <w:r w:rsidR="00415875">
        <w:t xml:space="preserve">la </w:t>
      </w:r>
      <w:r w:rsidR="0033513D">
        <w:t>création</w:t>
      </w:r>
      <w:r w:rsidR="00415875">
        <w:t xml:space="preserve"> de notre services a permis de répondre aux attentes de l’utilisateur, </w:t>
      </w:r>
      <w:r w:rsidR="0033513D">
        <w:t xml:space="preserve">lui faciliter la </w:t>
      </w:r>
      <w:r w:rsidR="002F3202">
        <w:t>tâche</w:t>
      </w:r>
      <w:r w:rsidR="0033513D">
        <w:t xml:space="preserve"> et lui permettre une offre de grain de temps. </w:t>
      </w:r>
    </w:p>
    <w:p w14:paraId="26EFB766" w14:textId="555B7E33" w:rsidR="00F75183" w:rsidRDefault="00F75183" w:rsidP="00E65F4E">
      <w:pPr>
        <w:pStyle w:val="Listenumros"/>
        <w:numPr>
          <w:ilvl w:val="0"/>
          <w:numId w:val="0"/>
        </w:numPr>
        <w:ind w:left="360"/>
      </w:pPr>
    </w:p>
    <w:p w14:paraId="32054292" w14:textId="0ED79EED" w:rsidR="00F75183" w:rsidRDefault="00F75183" w:rsidP="00E65F4E">
      <w:pPr>
        <w:pStyle w:val="Listenumros"/>
        <w:numPr>
          <w:ilvl w:val="0"/>
          <w:numId w:val="0"/>
        </w:numPr>
        <w:ind w:left="360"/>
      </w:pPr>
    </w:p>
    <w:p w14:paraId="00F8B34F" w14:textId="60037C91" w:rsidR="00F75183" w:rsidRDefault="00F75183" w:rsidP="00E65F4E">
      <w:pPr>
        <w:pStyle w:val="Listenumros"/>
        <w:numPr>
          <w:ilvl w:val="0"/>
          <w:numId w:val="0"/>
        </w:numPr>
        <w:ind w:left="360"/>
      </w:pPr>
    </w:p>
    <w:p w14:paraId="3A7EDDEF" w14:textId="77777777" w:rsidR="00F75183" w:rsidRDefault="00F75183" w:rsidP="00E65F4E">
      <w:pPr>
        <w:pStyle w:val="Listenumros"/>
        <w:numPr>
          <w:ilvl w:val="0"/>
          <w:numId w:val="0"/>
        </w:numPr>
        <w:ind w:left="360"/>
        <w:sectPr w:rsidR="00F75183" w:rsidSect="00B3328A">
          <w:pgSz w:w="11906" w:h="16838" w:code="9"/>
          <w:pgMar w:top="3067" w:right="1080" w:bottom="720" w:left="1080" w:header="720" w:footer="720" w:gutter="0"/>
          <w:cols w:space="720"/>
          <w:docGrid w:linePitch="360"/>
        </w:sectPr>
      </w:pPr>
    </w:p>
    <w:p w14:paraId="00CEC097" w14:textId="77777777" w:rsidR="00F75183" w:rsidRDefault="00F75183" w:rsidP="00E65F4E">
      <w:pPr>
        <w:pStyle w:val="Listenumros"/>
        <w:numPr>
          <w:ilvl w:val="0"/>
          <w:numId w:val="0"/>
        </w:numPr>
        <w:ind w:left="360"/>
      </w:pPr>
    </w:p>
    <w:p w14:paraId="644BDC20" w14:textId="23FDC8E0" w:rsidR="002F3202" w:rsidRPr="003E5ED6" w:rsidRDefault="002F3202" w:rsidP="002F3202">
      <w:pPr>
        <w:pStyle w:val="Listenumros"/>
        <w:numPr>
          <w:ilvl w:val="0"/>
          <w:numId w:val="0"/>
        </w:numPr>
        <w:ind w:left="173" w:hanging="173"/>
      </w:pPr>
      <w:r>
        <w:t xml:space="preserve"> </w:t>
      </w:r>
    </w:p>
    <w:sectPr w:rsidR="002F3202" w:rsidRPr="003E5ED6" w:rsidSect="00256A8E">
      <w:pgSz w:w="16838" w:h="11906" w:orient="landscape" w:code="9"/>
      <w:pgMar w:top="1080" w:right="3067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1585" w14:textId="77777777" w:rsidR="0085019A" w:rsidRDefault="0085019A" w:rsidP="001E7D29">
      <w:pPr>
        <w:spacing w:after="0" w:line="240" w:lineRule="auto"/>
      </w:pPr>
      <w:r>
        <w:separator/>
      </w:r>
    </w:p>
  </w:endnote>
  <w:endnote w:type="continuationSeparator" w:id="0">
    <w:p w14:paraId="5106B0CE" w14:textId="77777777" w:rsidR="0085019A" w:rsidRDefault="0085019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78493" w14:textId="77777777" w:rsidR="0085019A" w:rsidRDefault="0085019A" w:rsidP="001E7D29">
      <w:pPr>
        <w:spacing w:after="0" w:line="240" w:lineRule="auto"/>
      </w:pPr>
      <w:r>
        <w:separator/>
      </w:r>
    </w:p>
  </w:footnote>
  <w:footnote w:type="continuationSeparator" w:id="0">
    <w:p w14:paraId="654A1ABE" w14:textId="77777777" w:rsidR="0085019A" w:rsidRDefault="0085019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81718" w14:textId="77777777" w:rsidR="00DA6CA4" w:rsidRPr="003E5ED6" w:rsidRDefault="00DA6CA4">
    <w:pPr>
      <w:pStyle w:val="En-tte"/>
    </w:pPr>
    <w:r w:rsidRPr="003E5ED6">
      <w:rPr>
        <w:noProof/>
        <w:sz w:val="4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C67560D" wp14:editId="635D0B16">
              <wp:simplePos x="0" y="0"/>
              <wp:positionH relativeFrom="column">
                <wp:posOffset>-676275</wp:posOffset>
              </wp:positionH>
              <wp:positionV relativeFrom="paragraph">
                <wp:posOffset>-542925</wp:posOffset>
              </wp:positionV>
              <wp:extent cx="7556500" cy="10863072"/>
              <wp:effectExtent l="0" t="0" r="0" b="10795"/>
              <wp:wrapNone/>
              <wp:docPr id="49" name="Groupe 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50" name="Forme libre : Forme 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Forme libre : Forme 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orme libre : Form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Forme libre : Form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Forme libre : Forme 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" name="Forme libre : Forme 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Forme libre : Forme 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45FB7A7C" id="Groupe 29" o:spid="_x0000_s1026" alt="Background design and shapes" style="position:absolute;margin-left:-53.25pt;margin-top:-42.75pt;width:595pt;height:855.35pt;z-index:251664384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">
              <v:shape id="Forme libre : Forme 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orme libre : Forme 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orme libre : Forme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orme libre : Forme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orme libre : Forme 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orme libre : Forme 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orme libre : Forme 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  <w:r w:rsidRPr="003E5ED6">
      <w:rPr>
        <w:noProof/>
        <w:sz w:val="4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37F2715" wp14:editId="400B0D2C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57" name="Groupe 29" descr="Formes et images d’arrière-pla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58" name="Forme libre : Forme 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Forme libre : Forme 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Forme libre : Form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orme libre : Form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Forme libre : Forme 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Forme libre : Forme 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2" name="Forme libre : Forme 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7D545D8A" id="Groupe 29" o:spid="_x0000_s1026" alt="Formes et images d’arrière-plan" style="position:absolute;margin-left:-53.6pt;margin-top:-43.1pt;width:595pt;height:855.35pt;z-index:251663360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">
              <v:shape id="Forme libre : Forme 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" path="l3429208,889026r-2931969,l12452,12451,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orme libre : Forme 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" path="l12452,12451r3018300,l3515540,890686,,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orme libre : Forme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" path="l575270,12451r330386,l342838,981997,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orme libre : Forme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" path="l570289,12451r330386,l342838,981997,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orme libre : Forme 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" path="l3515540,12451r-3018301,l12452,889026,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orme libre : Forme 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" path="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orme libre : Forme 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" path="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E583A" w14:textId="77777777" w:rsidR="002E4F42" w:rsidRPr="003E5ED6" w:rsidRDefault="003E5ED6">
    <w:pPr>
      <w:pStyle w:val="En-tte"/>
    </w:pPr>
    <w:r w:rsidRPr="003E5ED6">
      <w:rPr>
        <w:noProof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8C6185B" wp14:editId="02A1126F">
              <wp:simplePos x="0" y="0"/>
              <wp:positionH relativeFrom="column">
                <wp:posOffset>-676275</wp:posOffset>
              </wp:positionH>
              <wp:positionV relativeFrom="paragraph">
                <wp:posOffset>-542925</wp:posOffset>
              </wp:positionV>
              <wp:extent cx="7556500" cy="10863072"/>
              <wp:effectExtent l="0" t="0" r="0" b="10795"/>
              <wp:wrapNone/>
              <wp:docPr id="4" name="Groupe 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5" name="Forme libre : Forme 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orme libre : Forme 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orme libre : Form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orme libre : Form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orme libre : Forme 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orme libre : Forme 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orme libre : Forme 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60403A4D" id="Groupe 29" o:spid="_x0000_s1026" alt="Background design and shapes" style="position:absolute;margin-left:-53.25pt;margin-top:-42.75pt;width:595pt;height:855.35pt;z-index:251661312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">
              <v:shape id="Forme libre : Forme 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orme libre : Forme 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orme libre : Forme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orme libre : Forme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orme libre : Forme 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orme libre : Forme 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orme libre : Forme 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  <w:r w:rsidR="002E4F42" w:rsidRPr="003E5ED6">
      <w:rPr>
        <w:noProof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CE8B7" wp14:editId="39889DC2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29" name="Groupe 29" descr="Formes et images d’arrière-pla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8" name="Forme libre : Forme 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orme libre : Forme 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orme libre : Form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orme libre : Form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orme libre : Forme 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orme libre : Forme 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orme libre : Forme 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49E721CB" id="Groupe 29" o:spid="_x0000_s1026" alt="Formes et images d’arrière-plan" style="position:absolute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">
              <v:shape id="Forme libre : Forme 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l3429208,889026r-2931969,l12452,12451,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orme libre : Forme 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l12452,12451r3018300,l3515540,890686,,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orme libre : Forme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l575270,12451r330386,l342838,981997,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orme libre : Forme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l570289,12451r330386,l342838,981997,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orme libre : Forme 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l3515540,12451r-3018301,l12452,889026,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orme libre : Forme 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orme libre : Forme 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enumros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4028C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7465837"/>
    <w:multiLevelType w:val="hybridMultilevel"/>
    <w:tmpl w:val="F216F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43885"/>
    <w:multiLevelType w:val="hybridMultilevel"/>
    <w:tmpl w:val="CAC8F348"/>
    <w:lvl w:ilvl="0" w:tplc="483EBF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4E88364C"/>
    <w:lvl w:ilvl="0">
      <w:start w:val="1"/>
      <w:numFmt w:val="upperRoman"/>
      <w:pStyle w:val="Listenumros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enumros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30728B6"/>
    <w:multiLevelType w:val="hybridMultilevel"/>
    <w:tmpl w:val="931065D0"/>
    <w:lvl w:ilvl="0" w:tplc="69903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456294333">
    <w:abstractNumId w:val="38"/>
  </w:num>
  <w:num w:numId="2" w16cid:durableId="1391269494">
    <w:abstractNumId w:val="19"/>
  </w:num>
  <w:num w:numId="3" w16cid:durableId="1447894108">
    <w:abstractNumId w:val="22"/>
  </w:num>
  <w:num w:numId="4" w16cid:durableId="1169370678">
    <w:abstractNumId w:val="12"/>
  </w:num>
  <w:num w:numId="5" w16cid:durableId="626355550">
    <w:abstractNumId w:val="39"/>
  </w:num>
  <w:num w:numId="6" w16cid:durableId="647051107">
    <w:abstractNumId w:val="9"/>
  </w:num>
  <w:num w:numId="7" w16cid:durableId="1972898386">
    <w:abstractNumId w:val="7"/>
  </w:num>
  <w:num w:numId="8" w16cid:durableId="138889125">
    <w:abstractNumId w:val="6"/>
  </w:num>
  <w:num w:numId="9" w16cid:durableId="2081516852">
    <w:abstractNumId w:val="5"/>
  </w:num>
  <w:num w:numId="10" w16cid:durableId="2042171557">
    <w:abstractNumId w:val="4"/>
  </w:num>
  <w:num w:numId="11" w16cid:durableId="320933567">
    <w:abstractNumId w:val="8"/>
  </w:num>
  <w:num w:numId="12" w16cid:durableId="84692290">
    <w:abstractNumId w:val="3"/>
  </w:num>
  <w:num w:numId="13" w16cid:durableId="1654094864">
    <w:abstractNumId w:val="2"/>
  </w:num>
  <w:num w:numId="14" w16cid:durableId="1278103815">
    <w:abstractNumId w:val="1"/>
  </w:num>
  <w:num w:numId="15" w16cid:durableId="897858469">
    <w:abstractNumId w:val="0"/>
  </w:num>
  <w:num w:numId="16" w16cid:durableId="829440622">
    <w:abstractNumId w:val="13"/>
  </w:num>
  <w:num w:numId="17" w16cid:durableId="1916741132">
    <w:abstractNumId w:val="18"/>
  </w:num>
  <w:num w:numId="18" w16cid:durableId="664355138">
    <w:abstractNumId w:val="16"/>
  </w:num>
  <w:num w:numId="19" w16cid:durableId="83040723">
    <w:abstractNumId w:val="15"/>
  </w:num>
  <w:num w:numId="20" w16cid:durableId="723454046">
    <w:abstractNumId w:val="14"/>
  </w:num>
  <w:num w:numId="21" w16cid:durableId="646321732">
    <w:abstractNumId w:val="24"/>
  </w:num>
  <w:num w:numId="22" w16cid:durableId="1790127783">
    <w:abstractNumId w:val="3"/>
    <w:lvlOverride w:ilvl="0">
      <w:startOverride w:val="1"/>
    </w:lvlOverride>
  </w:num>
  <w:num w:numId="23" w16cid:durableId="1735398286">
    <w:abstractNumId w:val="3"/>
    <w:lvlOverride w:ilvl="0">
      <w:startOverride w:val="1"/>
    </w:lvlOverride>
  </w:num>
  <w:num w:numId="24" w16cid:durableId="1651400764">
    <w:abstractNumId w:val="2"/>
    <w:lvlOverride w:ilvl="0">
      <w:startOverride w:val="1"/>
    </w:lvlOverride>
  </w:num>
  <w:num w:numId="25" w16cid:durableId="1582178283">
    <w:abstractNumId w:val="35"/>
  </w:num>
  <w:num w:numId="26" w16cid:durableId="788470909">
    <w:abstractNumId w:val="11"/>
  </w:num>
  <w:num w:numId="27" w16cid:durableId="1109935294">
    <w:abstractNumId w:val="25"/>
  </w:num>
  <w:num w:numId="28" w16cid:durableId="1512063063">
    <w:abstractNumId w:val="11"/>
  </w:num>
  <w:num w:numId="29" w16cid:durableId="240527900">
    <w:abstractNumId w:val="34"/>
  </w:num>
  <w:num w:numId="30" w16cid:durableId="1904369891">
    <w:abstractNumId w:val="26"/>
  </w:num>
  <w:num w:numId="31" w16cid:durableId="253058049">
    <w:abstractNumId w:val="41"/>
  </w:num>
  <w:num w:numId="32" w16cid:durableId="1538658149">
    <w:abstractNumId w:val="36"/>
  </w:num>
  <w:num w:numId="33" w16cid:durableId="111899211">
    <w:abstractNumId w:val="17"/>
  </w:num>
  <w:num w:numId="34" w16cid:durableId="1352099003">
    <w:abstractNumId w:val="28"/>
  </w:num>
  <w:num w:numId="35" w16cid:durableId="792987770">
    <w:abstractNumId w:val="10"/>
  </w:num>
  <w:num w:numId="36" w16cid:durableId="1632637580">
    <w:abstractNumId w:val="29"/>
  </w:num>
  <w:num w:numId="37" w16cid:durableId="440757859">
    <w:abstractNumId w:val="33"/>
  </w:num>
  <w:num w:numId="38" w16cid:durableId="183443593">
    <w:abstractNumId w:val="27"/>
  </w:num>
  <w:num w:numId="39" w16cid:durableId="328604307">
    <w:abstractNumId w:val="40"/>
  </w:num>
  <w:num w:numId="40" w16cid:durableId="870843511">
    <w:abstractNumId w:val="30"/>
  </w:num>
  <w:num w:numId="41" w16cid:durableId="1482311228">
    <w:abstractNumId w:val="23"/>
  </w:num>
  <w:num w:numId="42" w16cid:durableId="439374463">
    <w:abstractNumId w:val="32"/>
  </w:num>
  <w:num w:numId="43" w16cid:durableId="834803767">
    <w:abstractNumId w:val="37"/>
  </w:num>
  <w:num w:numId="44" w16cid:durableId="630746941">
    <w:abstractNumId w:val="21"/>
  </w:num>
  <w:num w:numId="45" w16cid:durableId="1493789327">
    <w:abstractNumId w:val="31"/>
  </w:num>
  <w:num w:numId="46" w16cid:durableId="9103917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37"/>
    <w:rsid w:val="0000418E"/>
    <w:rsid w:val="00005FC1"/>
    <w:rsid w:val="00011074"/>
    <w:rsid w:val="00012E4F"/>
    <w:rsid w:val="00016839"/>
    <w:rsid w:val="00026BB2"/>
    <w:rsid w:val="00030036"/>
    <w:rsid w:val="0003115A"/>
    <w:rsid w:val="00032F15"/>
    <w:rsid w:val="000346DF"/>
    <w:rsid w:val="0003793E"/>
    <w:rsid w:val="00040308"/>
    <w:rsid w:val="00040769"/>
    <w:rsid w:val="000433B4"/>
    <w:rsid w:val="000440E2"/>
    <w:rsid w:val="00047D62"/>
    <w:rsid w:val="00053708"/>
    <w:rsid w:val="000563AD"/>
    <w:rsid w:val="00057671"/>
    <w:rsid w:val="00061CE3"/>
    <w:rsid w:val="00063AF7"/>
    <w:rsid w:val="00064420"/>
    <w:rsid w:val="000663D9"/>
    <w:rsid w:val="00072BE7"/>
    <w:rsid w:val="00073E42"/>
    <w:rsid w:val="00074573"/>
    <w:rsid w:val="00074FEA"/>
    <w:rsid w:val="000811E5"/>
    <w:rsid w:val="00081790"/>
    <w:rsid w:val="00083F55"/>
    <w:rsid w:val="00084752"/>
    <w:rsid w:val="00086540"/>
    <w:rsid w:val="000912B6"/>
    <w:rsid w:val="000913F7"/>
    <w:rsid w:val="00092CCC"/>
    <w:rsid w:val="00095117"/>
    <w:rsid w:val="000A0E1E"/>
    <w:rsid w:val="000A3DE7"/>
    <w:rsid w:val="000B4FF6"/>
    <w:rsid w:val="000B5BB2"/>
    <w:rsid w:val="000C3B7B"/>
    <w:rsid w:val="000D0194"/>
    <w:rsid w:val="000D445D"/>
    <w:rsid w:val="000D624E"/>
    <w:rsid w:val="000D68E5"/>
    <w:rsid w:val="000E6E94"/>
    <w:rsid w:val="000E76EA"/>
    <w:rsid w:val="000F4987"/>
    <w:rsid w:val="000F5EC9"/>
    <w:rsid w:val="000F65EC"/>
    <w:rsid w:val="00103670"/>
    <w:rsid w:val="001133A2"/>
    <w:rsid w:val="0011573E"/>
    <w:rsid w:val="001161A3"/>
    <w:rsid w:val="00116E28"/>
    <w:rsid w:val="0011709E"/>
    <w:rsid w:val="00117277"/>
    <w:rsid w:val="00123891"/>
    <w:rsid w:val="0012634B"/>
    <w:rsid w:val="001269DE"/>
    <w:rsid w:val="00140113"/>
    <w:rsid w:val="00140DAE"/>
    <w:rsid w:val="0015180F"/>
    <w:rsid w:val="00161B79"/>
    <w:rsid w:val="00162FAD"/>
    <w:rsid w:val="0017401F"/>
    <w:rsid w:val="001746FC"/>
    <w:rsid w:val="00175483"/>
    <w:rsid w:val="001809A4"/>
    <w:rsid w:val="00193364"/>
    <w:rsid w:val="00193653"/>
    <w:rsid w:val="00196D22"/>
    <w:rsid w:val="001A0D18"/>
    <w:rsid w:val="001A3A9B"/>
    <w:rsid w:val="001A4778"/>
    <w:rsid w:val="001A656D"/>
    <w:rsid w:val="001A6C78"/>
    <w:rsid w:val="001B37C1"/>
    <w:rsid w:val="001C329C"/>
    <w:rsid w:val="001D2516"/>
    <w:rsid w:val="001D6C97"/>
    <w:rsid w:val="001E2EFE"/>
    <w:rsid w:val="001E4397"/>
    <w:rsid w:val="001E7D29"/>
    <w:rsid w:val="001F1E19"/>
    <w:rsid w:val="001F63AE"/>
    <w:rsid w:val="00200CCC"/>
    <w:rsid w:val="00203CCA"/>
    <w:rsid w:val="00206253"/>
    <w:rsid w:val="0021047F"/>
    <w:rsid w:val="00220DBC"/>
    <w:rsid w:val="0023029D"/>
    <w:rsid w:val="002404F5"/>
    <w:rsid w:val="00242F73"/>
    <w:rsid w:val="00245C3B"/>
    <w:rsid w:val="002519AC"/>
    <w:rsid w:val="0025370D"/>
    <w:rsid w:val="00256A8E"/>
    <w:rsid w:val="002629D5"/>
    <w:rsid w:val="0026668A"/>
    <w:rsid w:val="00275260"/>
    <w:rsid w:val="00276FA1"/>
    <w:rsid w:val="002809A3"/>
    <w:rsid w:val="00282AE5"/>
    <w:rsid w:val="00284F64"/>
    <w:rsid w:val="00285B87"/>
    <w:rsid w:val="0028607D"/>
    <w:rsid w:val="002861C9"/>
    <w:rsid w:val="00291B4A"/>
    <w:rsid w:val="00295A16"/>
    <w:rsid w:val="002A5394"/>
    <w:rsid w:val="002A6164"/>
    <w:rsid w:val="002B06FF"/>
    <w:rsid w:val="002B63BD"/>
    <w:rsid w:val="002B7B28"/>
    <w:rsid w:val="002C3D7E"/>
    <w:rsid w:val="002C5354"/>
    <w:rsid w:val="002D5FC5"/>
    <w:rsid w:val="002D6451"/>
    <w:rsid w:val="002E3433"/>
    <w:rsid w:val="002E4F42"/>
    <w:rsid w:val="002F3202"/>
    <w:rsid w:val="0032131A"/>
    <w:rsid w:val="00327B49"/>
    <w:rsid w:val="003310BF"/>
    <w:rsid w:val="00332057"/>
    <w:rsid w:val="00333DF8"/>
    <w:rsid w:val="0033513D"/>
    <w:rsid w:val="00337B86"/>
    <w:rsid w:val="0034374B"/>
    <w:rsid w:val="00344F66"/>
    <w:rsid w:val="00347726"/>
    <w:rsid w:val="00352B99"/>
    <w:rsid w:val="003552CF"/>
    <w:rsid w:val="00357641"/>
    <w:rsid w:val="00360B6E"/>
    <w:rsid w:val="00361DEE"/>
    <w:rsid w:val="003658DC"/>
    <w:rsid w:val="00366CCD"/>
    <w:rsid w:val="0036792E"/>
    <w:rsid w:val="00370921"/>
    <w:rsid w:val="00374DC7"/>
    <w:rsid w:val="00391915"/>
    <w:rsid w:val="0039361A"/>
    <w:rsid w:val="00394EF4"/>
    <w:rsid w:val="003A3247"/>
    <w:rsid w:val="003B3343"/>
    <w:rsid w:val="003B3C64"/>
    <w:rsid w:val="003B54C6"/>
    <w:rsid w:val="003C3CD6"/>
    <w:rsid w:val="003C75BF"/>
    <w:rsid w:val="003E5223"/>
    <w:rsid w:val="003E5ED6"/>
    <w:rsid w:val="0040114F"/>
    <w:rsid w:val="00406DF1"/>
    <w:rsid w:val="00410612"/>
    <w:rsid w:val="00411F8B"/>
    <w:rsid w:val="004134FF"/>
    <w:rsid w:val="00414F05"/>
    <w:rsid w:val="00415723"/>
    <w:rsid w:val="00415875"/>
    <w:rsid w:val="00416281"/>
    <w:rsid w:val="004169F8"/>
    <w:rsid w:val="004203B0"/>
    <w:rsid w:val="004230D9"/>
    <w:rsid w:val="004271E8"/>
    <w:rsid w:val="004314C8"/>
    <w:rsid w:val="0044181E"/>
    <w:rsid w:val="00442C58"/>
    <w:rsid w:val="00444718"/>
    <w:rsid w:val="00450670"/>
    <w:rsid w:val="004557B1"/>
    <w:rsid w:val="004645BC"/>
    <w:rsid w:val="00465921"/>
    <w:rsid w:val="004724BD"/>
    <w:rsid w:val="00477352"/>
    <w:rsid w:val="00491656"/>
    <w:rsid w:val="00491C23"/>
    <w:rsid w:val="004B5C09"/>
    <w:rsid w:val="004B729D"/>
    <w:rsid w:val="004C17AD"/>
    <w:rsid w:val="004C26AD"/>
    <w:rsid w:val="004C382B"/>
    <w:rsid w:val="004C3C56"/>
    <w:rsid w:val="004D1069"/>
    <w:rsid w:val="004D79E4"/>
    <w:rsid w:val="004E227E"/>
    <w:rsid w:val="004E5278"/>
    <w:rsid w:val="004F27E4"/>
    <w:rsid w:val="00500369"/>
    <w:rsid w:val="00500DD1"/>
    <w:rsid w:val="00505493"/>
    <w:rsid w:val="005122EC"/>
    <w:rsid w:val="005208D5"/>
    <w:rsid w:val="00521AE3"/>
    <w:rsid w:val="00522156"/>
    <w:rsid w:val="0052666D"/>
    <w:rsid w:val="00533221"/>
    <w:rsid w:val="00535B54"/>
    <w:rsid w:val="00542B83"/>
    <w:rsid w:val="00546579"/>
    <w:rsid w:val="00547B54"/>
    <w:rsid w:val="00554276"/>
    <w:rsid w:val="00554797"/>
    <w:rsid w:val="0056477D"/>
    <w:rsid w:val="00564D17"/>
    <w:rsid w:val="00570173"/>
    <w:rsid w:val="005745CB"/>
    <w:rsid w:val="0057790E"/>
    <w:rsid w:val="00577949"/>
    <w:rsid w:val="00587EB5"/>
    <w:rsid w:val="00591E7B"/>
    <w:rsid w:val="00596B48"/>
    <w:rsid w:val="005973B7"/>
    <w:rsid w:val="005A424C"/>
    <w:rsid w:val="005C03B6"/>
    <w:rsid w:val="005C4CB6"/>
    <w:rsid w:val="005D1645"/>
    <w:rsid w:val="005D26A3"/>
    <w:rsid w:val="005D3902"/>
    <w:rsid w:val="005D59A3"/>
    <w:rsid w:val="005E0ED9"/>
    <w:rsid w:val="00601850"/>
    <w:rsid w:val="00603C79"/>
    <w:rsid w:val="006140C4"/>
    <w:rsid w:val="00616B41"/>
    <w:rsid w:val="00620AE8"/>
    <w:rsid w:val="00623165"/>
    <w:rsid w:val="00631517"/>
    <w:rsid w:val="00637C2F"/>
    <w:rsid w:val="0064230D"/>
    <w:rsid w:val="0064628C"/>
    <w:rsid w:val="0064673E"/>
    <w:rsid w:val="00646EC1"/>
    <w:rsid w:val="00647936"/>
    <w:rsid w:val="0065214E"/>
    <w:rsid w:val="00655916"/>
    <w:rsid w:val="00655EE2"/>
    <w:rsid w:val="00656194"/>
    <w:rsid w:val="00656BAE"/>
    <w:rsid w:val="00657068"/>
    <w:rsid w:val="00661B08"/>
    <w:rsid w:val="0066560C"/>
    <w:rsid w:val="006707C8"/>
    <w:rsid w:val="00671347"/>
    <w:rsid w:val="00680296"/>
    <w:rsid w:val="006816CD"/>
    <w:rsid w:val="006853BC"/>
    <w:rsid w:val="00687389"/>
    <w:rsid w:val="006928C1"/>
    <w:rsid w:val="006977B5"/>
    <w:rsid w:val="00697A11"/>
    <w:rsid w:val="006A2016"/>
    <w:rsid w:val="006A658C"/>
    <w:rsid w:val="006B5037"/>
    <w:rsid w:val="006C4225"/>
    <w:rsid w:val="006C4312"/>
    <w:rsid w:val="006C6AED"/>
    <w:rsid w:val="006D5463"/>
    <w:rsid w:val="006E015E"/>
    <w:rsid w:val="006E2D87"/>
    <w:rsid w:val="006F03D4"/>
    <w:rsid w:val="006F72B3"/>
    <w:rsid w:val="00700B1F"/>
    <w:rsid w:val="007026DD"/>
    <w:rsid w:val="00704E04"/>
    <w:rsid w:val="0070529F"/>
    <w:rsid w:val="00717F1E"/>
    <w:rsid w:val="007257E9"/>
    <w:rsid w:val="00725AD1"/>
    <w:rsid w:val="00731541"/>
    <w:rsid w:val="00740105"/>
    <w:rsid w:val="00744296"/>
    <w:rsid w:val="00744B1E"/>
    <w:rsid w:val="00752CF2"/>
    <w:rsid w:val="007534F5"/>
    <w:rsid w:val="00756D9C"/>
    <w:rsid w:val="007619BD"/>
    <w:rsid w:val="00771C24"/>
    <w:rsid w:val="00771C69"/>
    <w:rsid w:val="00781863"/>
    <w:rsid w:val="00781F39"/>
    <w:rsid w:val="00781FF5"/>
    <w:rsid w:val="007852A9"/>
    <w:rsid w:val="00790B8D"/>
    <w:rsid w:val="00792701"/>
    <w:rsid w:val="007A29F9"/>
    <w:rsid w:val="007A6557"/>
    <w:rsid w:val="007B6191"/>
    <w:rsid w:val="007C35FB"/>
    <w:rsid w:val="007D5836"/>
    <w:rsid w:val="007E1600"/>
    <w:rsid w:val="007E5131"/>
    <w:rsid w:val="007F34A4"/>
    <w:rsid w:val="007F716B"/>
    <w:rsid w:val="00800AE4"/>
    <w:rsid w:val="0080371A"/>
    <w:rsid w:val="00805F1B"/>
    <w:rsid w:val="008117F0"/>
    <w:rsid w:val="00815563"/>
    <w:rsid w:val="008226E2"/>
    <w:rsid w:val="00823DA2"/>
    <w:rsid w:val="008240DA"/>
    <w:rsid w:val="008262D6"/>
    <w:rsid w:val="008354ED"/>
    <w:rsid w:val="008429E5"/>
    <w:rsid w:val="0085019A"/>
    <w:rsid w:val="00867EA4"/>
    <w:rsid w:val="008777B1"/>
    <w:rsid w:val="0088061F"/>
    <w:rsid w:val="00880C14"/>
    <w:rsid w:val="00881DB3"/>
    <w:rsid w:val="00882D55"/>
    <w:rsid w:val="00882F6C"/>
    <w:rsid w:val="00886D2F"/>
    <w:rsid w:val="008900D7"/>
    <w:rsid w:val="00897D88"/>
    <w:rsid w:val="008A0319"/>
    <w:rsid w:val="008B132C"/>
    <w:rsid w:val="008C2737"/>
    <w:rsid w:val="008D43E9"/>
    <w:rsid w:val="008E0288"/>
    <w:rsid w:val="008E3C0E"/>
    <w:rsid w:val="008E421A"/>
    <w:rsid w:val="008E476B"/>
    <w:rsid w:val="008F624E"/>
    <w:rsid w:val="008F78E0"/>
    <w:rsid w:val="0090035A"/>
    <w:rsid w:val="009014ED"/>
    <w:rsid w:val="009048D4"/>
    <w:rsid w:val="009051E3"/>
    <w:rsid w:val="00911C08"/>
    <w:rsid w:val="0091396B"/>
    <w:rsid w:val="00914DC6"/>
    <w:rsid w:val="00914F8F"/>
    <w:rsid w:val="00921C53"/>
    <w:rsid w:val="00927C63"/>
    <w:rsid w:val="00932F50"/>
    <w:rsid w:val="0093407E"/>
    <w:rsid w:val="00934D6B"/>
    <w:rsid w:val="00936D26"/>
    <w:rsid w:val="00942762"/>
    <w:rsid w:val="00944133"/>
    <w:rsid w:val="0094637B"/>
    <w:rsid w:val="00953502"/>
    <w:rsid w:val="00955801"/>
    <w:rsid w:val="00955A78"/>
    <w:rsid w:val="0095604E"/>
    <w:rsid w:val="00962D35"/>
    <w:rsid w:val="009635AA"/>
    <w:rsid w:val="009709F1"/>
    <w:rsid w:val="009756C2"/>
    <w:rsid w:val="00983352"/>
    <w:rsid w:val="0098541A"/>
    <w:rsid w:val="00990662"/>
    <w:rsid w:val="009921B8"/>
    <w:rsid w:val="00993275"/>
    <w:rsid w:val="00993B09"/>
    <w:rsid w:val="009A1410"/>
    <w:rsid w:val="009C7774"/>
    <w:rsid w:val="009D4984"/>
    <w:rsid w:val="009D6901"/>
    <w:rsid w:val="009E31C8"/>
    <w:rsid w:val="009E3AB4"/>
    <w:rsid w:val="009E4572"/>
    <w:rsid w:val="009F4E19"/>
    <w:rsid w:val="00A07662"/>
    <w:rsid w:val="00A21B71"/>
    <w:rsid w:val="00A22A3E"/>
    <w:rsid w:val="00A25111"/>
    <w:rsid w:val="00A310B3"/>
    <w:rsid w:val="00A313FA"/>
    <w:rsid w:val="00A3439E"/>
    <w:rsid w:val="00A35F78"/>
    <w:rsid w:val="00A37F1D"/>
    <w:rsid w:val="00A37F9E"/>
    <w:rsid w:val="00A40085"/>
    <w:rsid w:val="00A40BD9"/>
    <w:rsid w:val="00A463CF"/>
    <w:rsid w:val="00A47DF6"/>
    <w:rsid w:val="00A54E6D"/>
    <w:rsid w:val="00A60E11"/>
    <w:rsid w:val="00A63D35"/>
    <w:rsid w:val="00A679BC"/>
    <w:rsid w:val="00A7681E"/>
    <w:rsid w:val="00A776FF"/>
    <w:rsid w:val="00A847C5"/>
    <w:rsid w:val="00A84875"/>
    <w:rsid w:val="00A9231C"/>
    <w:rsid w:val="00AA2532"/>
    <w:rsid w:val="00AA4893"/>
    <w:rsid w:val="00AB4128"/>
    <w:rsid w:val="00AB457B"/>
    <w:rsid w:val="00AB7686"/>
    <w:rsid w:val="00AC21E9"/>
    <w:rsid w:val="00AC5951"/>
    <w:rsid w:val="00AC69AC"/>
    <w:rsid w:val="00AD56F4"/>
    <w:rsid w:val="00AE1A45"/>
    <w:rsid w:val="00AE1F88"/>
    <w:rsid w:val="00AE361F"/>
    <w:rsid w:val="00AE531B"/>
    <w:rsid w:val="00AE5370"/>
    <w:rsid w:val="00B101B5"/>
    <w:rsid w:val="00B16F4A"/>
    <w:rsid w:val="00B23F9E"/>
    <w:rsid w:val="00B247A9"/>
    <w:rsid w:val="00B24DAE"/>
    <w:rsid w:val="00B322A3"/>
    <w:rsid w:val="00B32C10"/>
    <w:rsid w:val="00B3328A"/>
    <w:rsid w:val="00B34E26"/>
    <w:rsid w:val="00B36F3C"/>
    <w:rsid w:val="00B3750A"/>
    <w:rsid w:val="00B435B5"/>
    <w:rsid w:val="00B565D8"/>
    <w:rsid w:val="00B5779A"/>
    <w:rsid w:val="00B57B29"/>
    <w:rsid w:val="00B62D07"/>
    <w:rsid w:val="00B64B88"/>
    <w:rsid w:val="00B64D24"/>
    <w:rsid w:val="00B660DB"/>
    <w:rsid w:val="00B7147D"/>
    <w:rsid w:val="00B73582"/>
    <w:rsid w:val="00B74BB9"/>
    <w:rsid w:val="00B75CFC"/>
    <w:rsid w:val="00B82A17"/>
    <w:rsid w:val="00B853F9"/>
    <w:rsid w:val="00B8568D"/>
    <w:rsid w:val="00B85C63"/>
    <w:rsid w:val="00B866ED"/>
    <w:rsid w:val="00B915D1"/>
    <w:rsid w:val="00B95CE6"/>
    <w:rsid w:val="00BA0CBE"/>
    <w:rsid w:val="00BA3BB0"/>
    <w:rsid w:val="00BB018B"/>
    <w:rsid w:val="00BB7D7B"/>
    <w:rsid w:val="00BC1A85"/>
    <w:rsid w:val="00BD1747"/>
    <w:rsid w:val="00BD2B06"/>
    <w:rsid w:val="00C0064F"/>
    <w:rsid w:val="00C07A50"/>
    <w:rsid w:val="00C13D5B"/>
    <w:rsid w:val="00C14973"/>
    <w:rsid w:val="00C1643D"/>
    <w:rsid w:val="00C20504"/>
    <w:rsid w:val="00C261A9"/>
    <w:rsid w:val="00C3494A"/>
    <w:rsid w:val="00C366FC"/>
    <w:rsid w:val="00C402E8"/>
    <w:rsid w:val="00C42793"/>
    <w:rsid w:val="00C47362"/>
    <w:rsid w:val="00C47D14"/>
    <w:rsid w:val="00C563AE"/>
    <w:rsid w:val="00C56444"/>
    <w:rsid w:val="00C601ED"/>
    <w:rsid w:val="00C62FFC"/>
    <w:rsid w:val="00C900AF"/>
    <w:rsid w:val="00C94BE2"/>
    <w:rsid w:val="00C955BD"/>
    <w:rsid w:val="00C97703"/>
    <w:rsid w:val="00CA0A84"/>
    <w:rsid w:val="00CA57AA"/>
    <w:rsid w:val="00CA7762"/>
    <w:rsid w:val="00CC160F"/>
    <w:rsid w:val="00CC1F13"/>
    <w:rsid w:val="00CC3FCB"/>
    <w:rsid w:val="00CC7B12"/>
    <w:rsid w:val="00CD0847"/>
    <w:rsid w:val="00CD27B2"/>
    <w:rsid w:val="00CD28A2"/>
    <w:rsid w:val="00CD3BB8"/>
    <w:rsid w:val="00CD4711"/>
    <w:rsid w:val="00CD7D8C"/>
    <w:rsid w:val="00CE0937"/>
    <w:rsid w:val="00CE3607"/>
    <w:rsid w:val="00CE5A5C"/>
    <w:rsid w:val="00CE68AF"/>
    <w:rsid w:val="00D02727"/>
    <w:rsid w:val="00D25001"/>
    <w:rsid w:val="00D31AB7"/>
    <w:rsid w:val="00D33B80"/>
    <w:rsid w:val="00D36969"/>
    <w:rsid w:val="00D50D23"/>
    <w:rsid w:val="00D512BB"/>
    <w:rsid w:val="00D54DBA"/>
    <w:rsid w:val="00D603C8"/>
    <w:rsid w:val="00D643BB"/>
    <w:rsid w:val="00D7464B"/>
    <w:rsid w:val="00D77A0C"/>
    <w:rsid w:val="00D82B6E"/>
    <w:rsid w:val="00D948BE"/>
    <w:rsid w:val="00D963B8"/>
    <w:rsid w:val="00DA204F"/>
    <w:rsid w:val="00DA3B1A"/>
    <w:rsid w:val="00DA553C"/>
    <w:rsid w:val="00DA6CA4"/>
    <w:rsid w:val="00DB30AA"/>
    <w:rsid w:val="00DC6078"/>
    <w:rsid w:val="00DC7261"/>
    <w:rsid w:val="00DC7842"/>
    <w:rsid w:val="00DC79AD"/>
    <w:rsid w:val="00DD045E"/>
    <w:rsid w:val="00DD2075"/>
    <w:rsid w:val="00DE42FC"/>
    <w:rsid w:val="00DE7CA0"/>
    <w:rsid w:val="00DF1CB9"/>
    <w:rsid w:val="00DF2868"/>
    <w:rsid w:val="00E0458C"/>
    <w:rsid w:val="00E07F83"/>
    <w:rsid w:val="00E23CAE"/>
    <w:rsid w:val="00E247CD"/>
    <w:rsid w:val="00E25128"/>
    <w:rsid w:val="00E309D1"/>
    <w:rsid w:val="00E42BF8"/>
    <w:rsid w:val="00E43D16"/>
    <w:rsid w:val="00E46550"/>
    <w:rsid w:val="00E52721"/>
    <w:rsid w:val="00E557A0"/>
    <w:rsid w:val="00E557D6"/>
    <w:rsid w:val="00E575D4"/>
    <w:rsid w:val="00E65F4E"/>
    <w:rsid w:val="00E67920"/>
    <w:rsid w:val="00E67DDF"/>
    <w:rsid w:val="00E7401F"/>
    <w:rsid w:val="00E75C4D"/>
    <w:rsid w:val="00E854A3"/>
    <w:rsid w:val="00E865A0"/>
    <w:rsid w:val="00E965ED"/>
    <w:rsid w:val="00E977C3"/>
    <w:rsid w:val="00EA000C"/>
    <w:rsid w:val="00EA08F8"/>
    <w:rsid w:val="00EA3890"/>
    <w:rsid w:val="00EA79E0"/>
    <w:rsid w:val="00EB3C6E"/>
    <w:rsid w:val="00EB4D5D"/>
    <w:rsid w:val="00EC198D"/>
    <w:rsid w:val="00ED2911"/>
    <w:rsid w:val="00ED2EAE"/>
    <w:rsid w:val="00ED38A1"/>
    <w:rsid w:val="00EE0636"/>
    <w:rsid w:val="00EE2B65"/>
    <w:rsid w:val="00EE3C47"/>
    <w:rsid w:val="00EE6F71"/>
    <w:rsid w:val="00EF3784"/>
    <w:rsid w:val="00EF3B5A"/>
    <w:rsid w:val="00EF461E"/>
    <w:rsid w:val="00EF6435"/>
    <w:rsid w:val="00F0551E"/>
    <w:rsid w:val="00F10F6B"/>
    <w:rsid w:val="00F145A8"/>
    <w:rsid w:val="00F22FA1"/>
    <w:rsid w:val="00F23697"/>
    <w:rsid w:val="00F24117"/>
    <w:rsid w:val="00F36BB7"/>
    <w:rsid w:val="00F42102"/>
    <w:rsid w:val="00F42AE0"/>
    <w:rsid w:val="00F44282"/>
    <w:rsid w:val="00F45278"/>
    <w:rsid w:val="00F45EA6"/>
    <w:rsid w:val="00F50CE6"/>
    <w:rsid w:val="00F52606"/>
    <w:rsid w:val="00F6607A"/>
    <w:rsid w:val="00F70705"/>
    <w:rsid w:val="00F74802"/>
    <w:rsid w:val="00F75183"/>
    <w:rsid w:val="00F82788"/>
    <w:rsid w:val="00F87A99"/>
    <w:rsid w:val="00F87EAA"/>
    <w:rsid w:val="00F92B25"/>
    <w:rsid w:val="00FA2246"/>
    <w:rsid w:val="00FA4223"/>
    <w:rsid w:val="00FA60AD"/>
    <w:rsid w:val="00FB3809"/>
    <w:rsid w:val="00FB5060"/>
    <w:rsid w:val="00FC3AF8"/>
    <w:rsid w:val="00FC66DC"/>
    <w:rsid w:val="00FD4DB1"/>
    <w:rsid w:val="00FD6CAB"/>
    <w:rsid w:val="00FE0E5F"/>
    <w:rsid w:val="00FE39F6"/>
    <w:rsid w:val="00FE4230"/>
    <w:rsid w:val="00FE49B4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45F820"/>
  <w15:docId w15:val="{76B083FD-C658-48CB-A79B-150E7B0A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fr-FR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Titre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re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re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link w:val="Titre4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re5">
    <w:name w:val="heading 5"/>
    <w:basedOn w:val="Normal"/>
    <w:link w:val="Titre5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re6">
    <w:name w:val="heading 6"/>
    <w:basedOn w:val="Normal"/>
    <w:link w:val="Titre6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re7">
    <w:name w:val="heading 7"/>
    <w:basedOn w:val="Normal"/>
    <w:link w:val="Titre7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re8">
    <w:name w:val="heading 8"/>
    <w:basedOn w:val="Normal"/>
    <w:link w:val="Titre8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numros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Textedelespacerserv">
    <w:name w:val="Placeholder Text"/>
    <w:basedOn w:val="Policepardfau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ar"/>
    <w:uiPriority w:val="10"/>
    <w:qFormat/>
    <w:rsid w:val="004230D9"/>
    <w:pPr>
      <w:spacing w:after="480"/>
      <w:jc w:val="center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epuces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itre4Car">
    <w:name w:val="Titre 4 Car"/>
    <w:basedOn w:val="Policepardfaut"/>
    <w:link w:val="Titre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Accentuation">
    <w:name w:val="Emphasis"/>
    <w:basedOn w:val="Policepardfau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itre5Car">
    <w:name w:val="Titre 5 Car"/>
    <w:basedOn w:val="Policepardfaut"/>
    <w:link w:val="Titre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re">
    <w:name w:val="Title"/>
    <w:basedOn w:val="Normal"/>
    <w:link w:val="TitreC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lev">
    <w:name w:val="Strong"/>
    <w:basedOn w:val="Policepardfaut"/>
    <w:uiPriority w:val="22"/>
    <w:unhideWhenUsed/>
    <w:qFormat/>
    <w:rsid w:val="004230D9"/>
    <w:rPr>
      <w:rFonts w:ascii="Times New Roman" w:hAnsi="Times New Roman" w:cs="Times New Roman"/>
      <w:b/>
      <w:bCs/>
    </w:rPr>
  </w:style>
  <w:style w:type="paragraph" w:styleId="Citation">
    <w:name w:val="Quote"/>
    <w:basedOn w:val="Normal"/>
    <w:link w:val="CitationC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phedeliste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4230D9"/>
  </w:style>
  <w:style w:type="paragraph" w:styleId="TM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En-ttedetabledesmatires">
    <w:name w:val="TOC Heading"/>
    <w:basedOn w:val="Titre1"/>
    <w:next w:val="Titre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Normalcentr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230D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230D9"/>
    <w:rPr>
      <w:rFonts w:ascii="Times New Roman" w:hAnsi="Times New Roman" w:cs="Times New Roman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4230D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4230D9"/>
    <w:rPr>
      <w:rFonts w:ascii="Times New Roman" w:hAnsi="Times New Roman" w:cs="Times New Roman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30D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ppeldenotedefin">
    <w:name w:val="endnote reference"/>
    <w:basedOn w:val="Policepardfau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Lienhypertextesuivivisit">
    <w:name w:val="FollowedHyperlink"/>
    <w:basedOn w:val="Policepardfau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4230D9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0D9"/>
    <w:rPr>
      <w:rFonts w:ascii="Times New Roman" w:hAnsi="Times New Roman" w:cs="Times New Roman"/>
    </w:rPr>
  </w:style>
  <w:style w:type="character" w:styleId="Appelnotedebasdep">
    <w:name w:val="footnote reference"/>
    <w:basedOn w:val="Policepardfau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Mot-dise1">
    <w:name w:val="Mot-dièse1"/>
    <w:basedOn w:val="Policepardfau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4230D9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0D9"/>
    <w:rPr>
      <w:rFonts w:ascii="Times New Roman" w:hAnsi="Times New Roman" w:cs="Times New Roman"/>
    </w:rPr>
  </w:style>
  <w:style w:type="character" w:styleId="AcronymeHTML">
    <w:name w:val="HTML Acronym"/>
    <w:basedOn w:val="Policepardfau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eHTML">
    <w:name w:val="HTML Code"/>
    <w:basedOn w:val="Policepardfau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rodeligne">
    <w:name w:val="line number"/>
    <w:basedOn w:val="Policepardfau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edemacro">
    <w:name w:val="macro"/>
    <w:link w:val="TextedemacroC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Policepardfau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4230D9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4230D9"/>
    <w:rPr>
      <w:rFonts w:ascii="Times New Roman" w:hAnsi="Times New Roman" w:cs="Times New Roman"/>
    </w:rPr>
  </w:style>
  <w:style w:type="paragraph" w:styleId="Textebrut">
    <w:name w:val="Plain Text"/>
    <w:basedOn w:val="Normal"/>
    <w:link w:val="TextebrutC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230D9"/>
  </w:style>
  <w:style w:type="character" w:customStyle="1" w:styleId="SalutationsCar">
    <w:name w:val="Salutations Car"/>
    <w:basedOn w:val="Policepardfaut"/>
    <w:link w:val="Salutations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Lienhypertexteactif1">
    <w:name w:val="Lien hypertexte actif1"/>
    <w:basedOn w:val="Policepardfau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umros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Aucuneliste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Aucuneliste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Aucuneliste"/>
    <w:uiPriority w:val="99"/>
    <w:semiHidden/>
    <w:unhideWhenUsed/>
    <w:rsid w:val="004230D9"/>
    <w:pPr>
      <w:numPr>
        <w:numId w:val="43"/>
      </w:numPr>
    </w:p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4230D9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4230D9"/>
    <w:rPr>
      <w:rFonts w:ascii="Times New Roman" w:hAnsi="Times New Roman" w:cs="Times New Roman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230D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4230D9"/>
    <w:rPr>
      <w:rFonts w:ascii="Times New Roman" w:hAnsi="Times New Roman" w:cs="Times New Roman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4230D9"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4230D9"/>
    <w:rPr>
      <w:rFonts w:ascii="Times New Roman" w:hAnsi="Times New Roman" w:cs="Times New Roman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4230D9"/>
    <w:rPr>
      <w:rFonts w:ascii="Times New Roman" w:hAnsi="Times New Roman" w:cs="Times New Roman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4230D9"/>
    <w:rPr>
      <w:rFonts w:ascii="Times New Roman" w:hAnsi="Times New Roman" w:cs="Times New Roman"/>
    </w:rPr>
  </w:style>
  <w:style w:type="table" w:styleId="Grillecouleur">
    <w:name w:val="Colorful Grid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230D9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4230D9"/>
    <w:rPr>
      <w:rFonts w:ascii="Times New Roman" w:hAnsi="Times New Roman" w:cs="Times New Roman"/>
    </w:rPr>
  </w:style>
  <w:style w:type="table" w:customStyle="1" w:styleId="TableauGrille1Clair1">
    <w:name w:val="Tableau Grille 1 Clair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xempleHTML">
    <w:name w:val="HTML Sample"/>
    <w:basedOn w:val="Policepardfau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lleclaire">
    <w:name w:val="Light Grid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e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enumros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TableauListe1Clair1">
    <w:name w:val="Tableau Liste 1 Clair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ansinterligne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trait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umrodepage">
    <w:name w:val="page number"/>
    <w:basedOn w:val="Policepardfau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Tableausimple11">
    <w:name w:val="Tableau simple 11"/>
    <w:basedOn w:val="Tableau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auprofessionnel">
    <w:name w:val="Table Professional"/>
    <w:basedOn w:val="Tableau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ar">
    <w:name w:val="Date Car"/>
    <w:basedOn w:val="Policepardfaut"/>
    <w:link w:val="Date"/>
    <w:uiPriority w:val="10"/>
    <w:rsid w:val="00C47362"/>
    <w:rPr>
      <w:rFonts w:ascii="Times New Roman" w:hAnsi="Times New Roman"/>
    </w:rPr>
  </w:style>
  <w:style w:type="paragraph" w:customStyle="1" w:styleId="Descriptiondellment">
    <w:name w:val="Description de l’élément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svg"/><Relationship Id="rId18" Type="http://schemas.openxmlformats.org/officeDocument/2006/relationships/image" Target="media/image30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0.svg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17.png"/><Relationship Id="rId20" Type="http://schemas.openxmlformats.org/officeDocument/2006/relationships/image" Target="media/image5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40.sv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oukili\AppData\Roaming\Microsoft\Templates\Proc&#232;s-verbal%20de%20r&#233;union%20&#224;%20double%20lign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C208D-51E3-4F7B-99D3-D9A2CE4D85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Procès-verbal de réunion à double ligne.dotx</Template>
  <TotalTime>664</TotalTime>
  <Pages>12</Pages>
  <Words>1200</Words>
  <Characters>6602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Sofiane LOUKILI</dc:creator>
  <dc:description/>
  <cp:lastModifiedBy>Sofiane LOUKILI</cp:lastModifiedBy>
  <cp:revision>429</cp:revision>
  <dcterms:created xsi:type="dcterms:W3CDTF">2022-06-16T08:21:00Z</dcterms:created>
  <dcterms:modified xsi:type="dcterms:W3CDTF">2022-06-27T11:01:00Z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